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414516" w14:textId="77777777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F3C7C1E" wp14:editId="0E725455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BBB20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" fillcolor="white [3212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5319F4A7" wp14:editId="25CB9837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Imagen 1" descr="vista de la calle con edificios, establecimientos y cantantes de ca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207F26B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1042C57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E9B3EE4" wp14:editId="5BEC3A2B">
                      <wp:extent cx="3400425" cy="10096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00425" cy="1009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DD449E" w14:textId="77777777" w:rsidR="003E41AA" w:rsidRDefault="003E41AA" w:rsidP="003E41AA">
                                  <w:pPr>
                                    <w:spacing w:after="20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82A75"/>
                                      <w:sz w:val="36"/>
                                    </w:rPr>
                                    <w:t>Manual de Usuario BookTrip Places</w:t>
                                  </w:r>
                                </w:p>
                                <w:p w14:paraId="599E23A2" w14:textId="22DC2E53" w:rsidR="003E41AA" w:rsidRDefault="003E41AA" w:rsidP="003E41AA">
                                  <w:pPr>
                                    <w:spacing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82A75"/>
                                      <w:sz w:val="32"/>
                                    </w:rPr>
                                    <w:t>202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082A75"/>
                                      <w:sz w:val="32"/>
                                    </w:rPr>
                                    <w:t>1</w:t>
                                  </w:r>
                                </w:p>
                                <w:p w14:paraId="344C2A99" w14:textId="54CB1B25" w:rsidR="00D077E9" w:rsidRPr="00D86945" w:rsidRDefault="00D077E9" w:rsidP="00D077E9">
                                  <w:pPr>
                                    <w:pStyle w:val="Ttulo"/>
                                    <w:spacing w:after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E9B3EE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67.7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" filled="f" stroked="f" strokeweight=".5pt">
                      <v:textbox>
                        <w:txbxContent>
                          <w:p w14:paraId="0EDD449E" w14:textId="77777777" w:rsidR="003E41AA" w:rsidRDefault="003E41AA" w:rsidP="003E41AA">
                            <w:pPr>
                              <w:spacing w:after="20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82A75"/>
                                <w:sz w:val="36"/>
                              </w:rPr>
                              <w:t>Manual de Usuario BookTrip Places</w:t>
                            </w:r>
                          </w:p>
                          <w:p w14:paraId="599E23A2" w14:textId="22DC2E53" w:rsidR="003E41AA" w:rsidRDefault="003E41AA" w:rsidP="003E41AA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82A75"/>
                                <w:sz w:val="32"/>
                              </w:rPr>
                              <w:t>202</w:t>
                            </w:r>
                            <w:r>
                              <w:rPr>
                                <w:rFonts w:ascii="Arial" w:eastAsia="Arial" w:hAnsi="Arial" w:cs="Arial"/>
                                <w:color w:val="082A75"/>
                                <w:sz w:val="32"/>
                              </w:rPr>
                              <w:t>1</w:t>
                            </w:r>
                          </w:p>
                          <w:p w14:paraId="344C2A99" w14:textId="54CB1B25" w:rsidR="00D077E9" w:rsidRPr="00D86945" w:rsidRDefault="00D077E9" w:rsidP="00D077E9">
                            <w:pPr>
                              <w:pStyle w:val="Ttulo"/>
                              <w:spacing w:after="0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825ED27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538C777" wp14:editId="2E490CF4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44A5C2F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2401DDC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5EBD972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35827F8C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6A6F72F" w14:textId="0F77F2D2" w:rsidR="00D077E9" w:rsidRDefault="00D077E9" w:rsidP="00AB02A7">
            <w:pPr>
              <w:rPr>
                <w:noProof/>
              </w:rPr>
            </w:pPr>
          </w:p>
          <w:p w14:paraId="7E65AD9F" w14:textId="23627F05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4382B59F" wp14:editId="2F4DCB1C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891C022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DC2AE2A" w14:textId="6F3207AD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50A04F68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462B140D" w14:textId="2DEC5BBA" w:rsidR="003E41AA" w:rsidRDefault="003E41AA" w:rsidP="003E41AA">
            <w:r>
              <w:t>Creado por:</w:t>
            </w:r>
          </w:p>
          <w:p w14:paraId="7DAD1B93" w14:textId="1256EFD6" w:rsidR="003E41AA" w:rsidRDefault="003E41AA" w:rsidP="003E41AA">
            <w:r>
              <w:t>Gabriel Bernal H</w:t>
            </w:r>
            <w:r>
              <w:br/>
              <w:t xml:space="preserve">Vanessa </w:t>
            </w:r>
            <w:proofErr w:type="spellStart"/>
            <w:r>
              <w:t>Sanchez</w:t>
            </w:r>
            <w:proofErr w:type="spellEnd"/>
            <w:r>
              <w:t xml:space="preserve"> M</w:t>
            </w:r>
            <w:r>
              <w:br/>
              <w:t>Oscar Tavera</w:t>
            </w:r>
            <w:r>
              <w:br/>
              <w:t>Mabel Penagos</w:t>
            </w:r>
          </w:p>
          <w:p w14:paraId="48BC018F" w14:textId="319542A9" w:rsidR="00D077E9" w:rsidRDefault="00D077E9" w:rsidP="00AB02A7">
            <w:pPr>
              <w:rPr>
                <w:noProof/>
              </w:rPr>
            </w:pPr>
          </w:p>
          <w:p w14:paraId="6F94AB74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0C3E7FEA" w14:textId="77777777" w:rsidR="003E41AA" w:rsidRDefault="003E41AA" w:rsidP="003E41A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Arial" w:eastAsia="Arial" w:hAnsi="Arial" w:cs="Arial"/>
          <w:color w:val="061F57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52493F0F" wp14:editId="3EB1DBB5">
            <wp:simplePos x="0" y="0"/>
            <wp:positionH relativeFrom="column">
              <wp:posOffset>5387340</wp:posOffset>
            </wp:positionH>
            <wp:positionV relativeFrom="paragraph">
              <wp:posOffset>8138160</wp:posOffset>
            </wp:positionV>
            <wp:extent cx="1428115" cy="1047750"/>
            <wp:effectExtent l="0" t="0" r="0" b="0"/>
            <wp:wrapNone/>
            <wp:docPr id="635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D768C2B" wp14:editId="27DC9B45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7000"/>
                              </a:schemeClr>
                            </a:gs>
                            <a:gs pos="48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57572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" fillcolor="#01344d [2148]" stroked="f">
                <v:fill color2="#18affb [1940]" rotate="t" angle="180" colors="0 #01354e;31457f #025781;1 #18b0fb" focus="100%" type="gradient"/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  <w:r>
        <w:rPr>
          <w:rFonts w:ascii="Arial" w:eastAsia="Arial" w:hAnsi="Arial" w:cs="Arial"/>
          <w:color w:val="061F57"/>
          <w:sz w:val="52"/>
          <w:szCs w:val="52"/>
        </w:rPr>
        <w:lastRenderedPageBreak/>
        <w:t>Contenido</w:t>
      </w:r>
    </w:p>
    <w:sdt>
      <w:sdtPr>
        <w:id w:val="287255472"/>
        <w:docPartObj>
          <w:docPartGallery w:val="Table of Contents"/>
          <w:docPartUnique/>
        </w:docPartObj>
      </w:sdtPr>
      <w:sdtContent>
        <w:p w14:paraId="54BDEC0E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rPr>
              <w:rFonts w:eastAsia="Calibri"/>
              <w:b w:val="0"/>
              <w:color w:val="000000"/>
              <w:sz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Introducción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3</w:t>
            </w:r>
          </w:hyperlink>
        </w:p>
        <w:p w14:paraId="1515A9D5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rPr>
              <w:rFonts w:eastAsia="Calibri"/>
              <w:b w:val="0"/>
              <w:color w:val="000000"/>
              <w:sz w:val="22"/>
            </w:rPr>
          </w:pPr>
          <w:hyperlink w:anchor="_heading=h.30j0zll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Objetivo General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4</w:t>
            </w:r>
          </w:hyperlink>
        </w:p>
        <w:p w14:paraId="7B21148F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rPr>
              <w:rFonts w:eastAsia="Calibri"/>
              <w:b w:val="0"/>
              <w:color w:val="000000"/>
              <w:sz w:val="22"/>
            </w:rPr>
          </w:pPr>
          <w:hyperlink w:anchor="_heading=h.1fob9te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Objetivos Específicos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5</w:t>
            </w:r>
          </w:hyperlink>
        </w:p>
        <w:p w14:paraId="3F1EBD64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rPr>
              <w:rFonts w:eastAsia="Calibri"/>
              <w:b w:val="0"/>
              <w:color w:val="000000"/>
              <w:sz w:val="22"/>
            </w:rPr>
          </w:pPr>
          <w:hyperlink w:anchor="_heading=h.3znysh7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Módulos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b w:val="0"/>
              <w:color w:val="000000"/>
              <w:sz w:val="22"/>
            </w:rPr>
            <w:t>6</w:t>
          </w:r>
          <w:r>
            <w:fldChar w:fldCharType="end"/>
          </w:r>
        </w:p>
        <w:p w14:paraId="19548085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highlight w:val="white"/>
              </w:rPr>
              <w:t>2.Inmuebles</w:t>
            </w:r>
          </w:hyperlink>
          <w:hyperlink w:anchor="_heading=h.tyjcwt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6</w:t>
            </w:r>
          </w:hyperlink>
        </w:p>
        <w:p w14:paraId="59D323F7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highlight w:val="white"/>
              </w:rPr>
              <w:t>3.Reservas</w:t>
            </w:r>
          </w:hyperlink>
          <w:hyperlink w:anchor="_heading=h.3dy6vkm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7</w:t>
            </w:r>
          </w:hyperlink>
        </w:p>
        <w:p w14:paraId="141796AC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highlight w:val="white"/>
              </w:rPr>
              <w:t>4.Usuarios</w:t>
            </w:r>
          </w:hyperlink>
          <w:hyperlink w:anchor="_heading=h.1t3h5sf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7</w:t>
            </w:r>
          </w:hyperlink>
        </w:p>
        <w:p w14:paraId="67FBF316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4d34og8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CREACION DE USUARIOS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8</w:t>
            </w:r>
          </w:hyperlink>
        </w:p>
        <w:p w14:paraId="47A99272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2s8eyo1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LOGIN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12</w:t>
            </w:r>
          </w:hyperlink>
        </w:p>
        <w:p w14:paraId="4F63F821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26in1rg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CREACIÓN DE PAGOS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22</w:t>
            </w:r>
          </w:hyperlink>
        </w:p>
        <w:p w14:paraId="4932E63A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lnxbz9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>CREACIÓN DE PUNTUACIONES</w:t>
            </w:r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27</w:t>
            </w:r>
          </w:hyperlink>
        </w:p>
        <w:p w14:paraId="40B7098D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35nkun2">
            <w:r>
              <w:rPr>
                <w:rFonts w:ascii="Calibri" w:eastAsia="Calibri" w:hAnsi="Calibri" w:cs="Calibri"/>
                <w:color w:val="000000"/>
                <w:sz w:val="22"/>
              </w:rPr>
              <w:t>CREACIÓN DE TIPO DE INMUEBLE</w:t>
            </w:r>
          </w:hyperlink>
          <w:hyperlink w:anchor="_heading=h.35nkun2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32</w:t>
            </w:r>
          </w:hyperlink>
        </w:p>
        <w:p w14:paraId="48F62ED4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1ksv4uv">
            <w:r>
              <w:rPr>
                <w:rFonts w:ascii="Calibri" w:eastAsia="Calibri" w:hAnsi="Calibri" w:cs="Calibri"/>
                <w:color w:val="000000"/>
                <w:sz w:val="22"/>
              </w:rPr>
              <w:t>CREACIÓN DE SOLICITUD</w:t>
            </w:r>
          </w:hyperlink>
          <w:hyperlink w:anchor="_heading=h.1ksv4uv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36</w:t>
            </w:r>
          </w:hyperlink>
        </w:p>
        <w:p w14:paraId="276F553B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ind w:left="220"/>
            <w:rPr>
              <w:rFonts w:eastAsia="Calibri"/>
              <w:b w:val="0"/>
              <w:color w:val="000000"/>
              <w:sz w:val="22"/>
            </w:rPr>
          </w:pPr>
          <w:hyperlink w:anchor="_heading=h.44sinio">
            <w:r>
              <w:rPr>
                <w:rFonts w:ascii="Arial" w:eastAsia="Arial" w:hAnsi="Arial" w:cs="Arial"/>
                <w:b w:val="0"/>
                <w:color w:val="000000"/>
                <w:sz w:val="22"/>
              </w:rPr>
              <w:t>CREACIÓN DE MUNICIPIOS</w:t>
            </w:r>
          </w:hyperlink>
          <w:hyperlink w:anchor="_heading=h.44sinio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42</w:t>
            </w:r>
          </w:hyperlink>
        </w:p>
        <w:p w14:paraId="75258695" w14:textId="77777777" w:rsidR="003E41AA" w:rsidRDefault="003E41AA" w:rsidP="003E41A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24"/>
            </w:tabs>
            <w:spacing w:after="100" w:line="259" w:lineRule="auto"/>
            <w:rPr>
              <w:rFonts w:eastAsia="Calibri"/>
              <w:b w:val="0"/>
              <w:color w:val="000000"/>
              <w:sz w:val="22"/>
            </w:rPr>
          </w:pPr>
          <w:hyperlink w:anchor="_heading=h.z337ya">
            <w:r>
              <w:rPr>
                <w:rFonts w:ascii="Calibri" w:eastAsia="Calibri" w:hAnsi="Calibri" w:cs="Calibri"/>
                <w:b w:val="0"/>
                <w:color w:val="000000"/>
                <w:sz w:val="22"/>
                <w:highlight w:val="white"/>
              </w:rPr>
              <w:t xml:space="preserve">Privilegios por Rol </w:t>
            </w:r>
          </w:hyperlink>
          <w:hyperlink w:anchor="_heading=h.z337ya">
            <w:r>
              <w:rPr>
                <w:rFonts w:ascii="Arial" w:eastAsia="Arial" w:hAnsi="Arial" w:cs="Arial"/>
                <w:b w:val="0"/>
                <w:color w:val="000000"/>
                <w:sz w:val="22"/>
                <w:highlight w:val="white"/>
              </w:rPr>
              <w:t>(Tablas)</w:t>
            </w:r>
          </w:hyperlink>
          <w:hyperlink w:anchor="_heading=h.z337ya">
            <w:r>
              <w:rPr>
                <w:rFonts w:ascii="Calibri" w:eastAsia="Calibri" w:hAnsi="Calibri" w:cs="Calibri"/>
                <w:b w:val="0"/>
                <w:color w:val="000000"/>
                <w:sz w:val="22"/>
              </w:rPr>
              <w:tab/>
              <w:t>46</w:t>
            </w:r>
          </w:hyperlink>
        </w:p>
        <w:p w14:paraId="3BA8ED47" w14:textId="77777777" w:rsidR="003E41AA" w:rsidRDefault="003E41AA" w:rsidP="003E41AA">
          <w:r>
            <w:fldChar w:fldCharType="end"/>
          </w:r>
        </w:p>
      </w:sdtContent>
    </w:sdt>
    <w:p w14:paraId="5AA38D0A" w14:textId="77777777" w:rsidR="003E41AA" w:rsidRDefault="003E41AA" w:rsidP="003E41AA">
      <w:pPr>
        <w:spacing w:after="200"/>
        <w:rPr>
          <w:rFonts w:ascii="Arial" w:eastAsia="Arial" w:hAnsi="Arial" w:cs="Arial"/>
          <w:sz w:val="72"/>
          <w:szCs w:val="72"/>
        </w:rPr>
      </w:pPr>
      <w:r>
        <w:br w:type="page"/>
      </w:r>
    </w:p>
    <w:p w14:paraId="4F66A714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61F57"/>
          <w:sz w:val="52"/>
          <w:szCs w:val="52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color w:val="061F57"/>
          <w:sz w:val="52"/>
          <w:szCs w:val="52"/>
        </w:rPr>
        <w:lastRenderedPageBreak/>
        <w:t>Introducción</w:t>
      </w:r>
    </w:p>
    <w:p w14:paraId="30247A11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61F57"/>
          <w:sz w:val="52"/>
          <w:szCs w:val="52"/>
        </w:rPr>
      </w:pPr>
    </w:p>
    <w:p w14:paraId="026BA2D0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7651C7B9" w14:textId="77777777" w:rsidR="003E41AA" w:rsidRDefault="003E41AA" w:rsidP="003E41A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 w:val="0"/>
        </w:rPr>
        <w:t xml:space="preserve">Este manual está diseñado para otorgar soporte a viajeros y propietarios de inmuebles registrado en BookTrip </w:t>
      </w:r>
      <w:proofErr w:type="gramStart"/>
      <w:r>
        <w:rPr>
          <w:b w:val="0"/>
        </w:rPr>
        <w:t xml:space="preserve">Places,  </w:t>
      </w:r>
      <w:r>
        <w:t>por</w:t>
      </w:r>
      <w:proofErr w:type="gramEnd"/>
      <w:r>
        <w:t xml:space="preserve"> medio de foto capturas y descripción de dichas acciones previstas   para un adecuado uso de la plataforma web  y así mitigar falencias  a la hora de interactuar con la aplicación.</w:t>
      </w:r>
    </w:p>
    <w:p w14:paraId="3A67ECF6" w14:textId="77777777" w:rsidR="003E41AA" w:rsidRDefault="003E41AA" w:rsidP="003E41AA">
      <w:pPr>
        <w:jc w:val="both"/>
        <w:rPr>
          <w:b w:val="0"/>
        </w:rPr>
      </w:pPr>
    </w:p>
    <w:p w14:paraId="3FFA6160" w14:textId="77777777" w:rsidR="003E41AA" w:rsidRDefault="003E41AA" w:rsidP="003E41AA">
      <w:pPr>
        <w:spacing w:after="200"/>
        <w:rPr>
          <w:rFonts w:ascii="Arial" w:eastAsia="Arial" w:hAnsi="Arial" w:cs="Arial"/>
          <w:b w:val="0"/>
          <w:sz w:val="72"/>
          <w:szCs w:val="72"/>
        </w:rPr>
      </w:pPr>
      <w:r>
        <w:br w:type="page"/>
      </w:r>
    </w:p>
    <w:p w14:paraId="037668B6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color w:val="061F57"/>
          <w:sz w:val="52"/>
          <w:szCs w:val="52"/>
        </w:rPr>
        <w:lastRenderedPageBreak/>
        <w:t>Objetivo General</w:t>
      </w:r>
    </w:p>
    <w:p w14:paraId="709BB082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1FCF5361" w14:textId="77777777" w:rsidR="003E41AA" w:rsidRDefault="003E41AA" w:rsidP="003E41AA">
      <w:pP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b w:val="0"/>
        </w:rPr>
        <w:t xml:space="preserve">Otorgar soporte a al rol como propietario del sistema de información BookTrip Places por medio de foto capturas y descripción de dichas acciones previstas   para un adecuado uso de la plataforma </w:t>
      </w:r>
      <w:proofErr w:type="gramStart"/>
      <w:r>
        <w:rPr>
          <w:b w:val="0"/>
        </w:rPr>
        <w:t>web  y</w:t>
      </w:r>
      <w:proofErr w:type="gramEnd"/>
      <w:r>
        <w:rPr>
          <w:b w:val="0"/>
        </w:rPr>
        <w:t xml:space="preserve"> así mitigar falencias  a la hora de interactuar con la aplicación.</w:t>
      </w:r>
    </w:p>
    <w:p w14:paraId="6FBE764B" w14:textId="77777777" w:rsidR="003E41AA" w:rsidRDefault="003E41AA" w:rsidP="003E41AA">
      <w:pPr>
        <w:spacing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78CD1514" w14:textId="77777777" w:rsidR="003E41AA" w:rsidRDefault="003E41AA" w:rsidP="003E41AA">
      <w:pPr>
        <w:spacing w:after="200"/>
        <w:rPr>
          <w:rFonts w:ascii="Arial" w:eastAsia="Arial" w:hAnsi="Arial" w:cs="Arial"/>
          <w:sz w:val="72"/>
          <w:szCs w:val="72"/>
        </w:rPr>
      </w:pPr>
      <w:r>
        <w:br w:type="page"/>
      </w:r>
    </w:p>
    <w:p w14:paraId="6EAE8797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color w:val="061F57"/>
          <w:sz w:val="52"/>
          <w:szCs w:val="52"/>
        </w:rPr>
        <w:lastRenderedPageBreak/>
        <w:t>Objetivos Específicos </w:t>
      </w:r>
    </w:p>
    <w:p w14:paraId="38949847" w14:textId="77777777" w:rsidR="003E41AA" w:rsidRDefault="003E41AA" w:rsidP="003E41AA">
      <w:pPr>
        <w:spacing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37A2AF57" w14:textId="77777777" w:rsidR="003E41AA" w:rsidRDefault="003E41AA" w:rsidP="003E41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b w:val="0"/>
          <w:color w:val="082A75"/>
          <w:szCs w:val="28"/>
        </w:rPr>
      </w:pPr>
      <w:r>
        <w:rPr>
          <w:b w:val="0"/>
          <w:color w:val="082A75"/>
          <w:szCs w:val="28"/>
          <w:highlight w:val="white"/>
        </w:rPr>
        <w:t xml:space="preserve">Proporcionar al </w:t>
      </w:r>
      <w:r>
        <w:rPr>
          <w:b w:val="0"/>
          <w:highlight w:val="white"/>
        </w:rPr>
        <w:t xml:space="preserve">propietario </w:t>
      </w:r>
      <w:r>
        <w:rPr>
          <w:b w:val="0"/>
          <w:color w:val="082A75"/>
          <w:szCs w:val="28"/>
          <w:highlight w:val="white"/>
        </w:rPr>
        <w:t>la información necesaria para utilizar el sistema informativo</w:t>
      </w:r>
    </w:p>
    <w:p w14:paraId="772D6462" w14:textId="77777777" w:rsidR="003E41AA" w:rsidRDefault="003E41AA" w:rsidP="003E41AA">
      <w:pP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23710441" w14:textId="77777777" w:rsidR="003E41AA" w:rsidRDefault="003E41AA" w:rsidP="003E41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 w:val="0"/>
        </w:rPr>
      </w:pPr>
      <w:r>
        <w:rPr>
          <w:b w:val="0"/>
          <w:color w:val="082A75"/>
          <w:szCs w:val="28"/>
          <w:highlight w:val="white"/>
        </w:rPr>
        <w:t>Conocer cómo utilizar el sistema, mediante una descripción detallada e ilustrada.</w:t>
      </w:r>
    </w:p>
    <w:p w14:paraId="41BD06CF" w14:textId="77777777" w:rsidR="003E41AA" w:rsidRDefault="003E41AA" w:rsidP="003E41AA">
      <w:pP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0BBAFAD6" w14:textId="77777777" w:rsidR="003E41AA" w:rsidRDefault="003E41AA" w:rsidP="003E41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 w:val="0"/>
          <w:color w:val="061F57"/>
          <w:szCs w:val="28"/>
        </w:rPr>
      </w:pPr>
      <w:r>
        <w:rPr>
          <w:b w:val="0"/>
          <w:color w:val="082A75"/>
          <w:szCs w:val="28"/>
          <w:highlight w:val="white"/>
        </w:rPr>
        <w:t>Hacer uso racional y adecuado del sistema informativo, por parte de los destinatarios</w:t>
      </w:r>
    </w:p>
    <w:p w14:paraId="1F3589BC" w14:textId="77777777" w:rsidR="003E41AA" w:rsidRDefault="003E41AA" w:rsidP="003E41AA">
      <w:pPr>
        <w:rPr>
          <w:rFonts w:ascii="Times New Roman" w:eastAsia="Times New Roman" w:hAnsi="Times New Roman" w:cs="Times New Roman"/>
          <w:b w:val="0"/>
          <w:color w:val="000000"/>
        </w:rPr>
      </w:pPr>
    </w:p>
    <w:p w14:paraId="63F1A84B" w14:textId="77777777" w:rsidR="003E41AA" w:rsidRDefault="003E41AA" w:rsidP="003E41A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 w:val="0"/>
          <w:color w:val="061F57"/>
          <w:szCs w:val="28"/>
        </w:rPr>
      </w:pPr>
      <w:r>
        <w:rPr>
          <w:b w:val="0"/>
          <w:color w:val="082A75"/>
          <w:szCs w:val="28"/>
          <w:highlight w:val="white"/>
        </w:rPr>
        <w:t>Facilitar a través del diseño, su uso y actualización</w:t>
      </w:r>
    </w:p>
    <w:p w14:paraId="48D22B86" w14:textId="77777777" w:rsidR="003E41AA" w:rsidRDefault="003E41AA" w:rsidP="003E41AA">
      <w:pPr>
        <w:spacing w:after="200"/>
        <w:rPr>
          <w:rFonts w:ascii="Arial" w:eastAsia="Arial" w:hAnsi="Arial" w:cs="Arial"/>
          <w:color w:val="061F57"/>
          <w:sz w:val="52"/>
          <w:szCs w:val="52"/>
        </w:rPr>
      </w:pPr>
      <w:r>
        <w:br w:type="page"/>
      </w:r>
    </w:p>
    <w:p w14:paraId="41DC8B32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color w:val="061F57"/>
          <w:sz w:val="52"/>
          <w:szCs w:val="52"/>
        </w:rPr>
        <w:lastRenderedPageBreak/>
        <w:br/>
        <w:t>Módulos</w:t>
      </w:r>
    </w:p>
    <w:tbl>
      <w:tblPr>
        <w:tblW w:w="9174" w:type="dxa"/>
        <w:tblLayout w:type="fixed"/>
        <w:tblLook w:val="0400" w:firstRow="0" w:lastRow="0" w:firstColumn="0" w:lastColumn="0" w:noHBand="0" w:noVBand="1"/>
      </w:tblPr>
      <w:tblGrid>
        <w:gridCol w:w="4287"/>
        <w:gridCol w:w="2027"/>
        <w:gridCol w:w="1596"/>
        <w:gridCol w:w="1028"/>
        <w:gridCol w:w="236"/>
      </w:tblGrid>
      <w:tr w:rsidR="003E41AA" w14:paraId="352F08B1" w14:textId="77777777" w:rsidTr="008E3397">
        <w:trPr>
          <w:gridAfter w:val="1"/>
          <w:wAfter w:w="40" w:type="dxa"/>
          <w:trHeight w:val="650"/>
        </w:trPr>
        <w:tc>
          <w:tcPr>
            <w:tcW w:w="9134" w:type="dxa"/>
            <w:gridSpan w:val="4"/>
            <w:vMerge w:val="restart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4D4DCFF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7F7C8B08" w14:textId="77777777" w:rsidTr="008E3397">
        <w:trPr>
          <w:trHeight w:val="650"/>
        </w:trPr>
        <w:tc>
          <w:tcPr>
            <w:tcW w:w="9134" w:type="dxa"/>
            <w:gridSpan w:val="4"/>
            <w:vMerge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86D30E9" w14:textId="77777777" w:rsidR="003E41AA" w:rsidRDefault="003E41AA" w:rsidP="008E33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40" w:type="dxa"/>
            <w:vAlign w:val="center"/>
          </w:tcPr>
          <w:p w14:paraId="3FFA46D7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4CEAEC7A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7EEA572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94DE3D9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C2AE914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53C77AA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40" w:type="dxa"/>
            <w:vAlign w:val="center"/>
          </w:tcPr>
          <w:p w14:paraId="1BC76E9B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423D79E3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B7ED8B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C4BC601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1F80E2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4429B8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2A560D00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2EDA1BCF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B79DED8" w14:textId="77777777" w:rsidR="003E41AA" w:rsidRDefault="003E41AA" w:rsidP="008E3397">
            <w:pPr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D66D51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09BE4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9D58B59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204FC235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562B8761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069A2A7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F919AF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FF2B559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D23E16F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448C51D1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053A0F8E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EF586E1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C443C22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0C3A863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D1FB51B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2473B02A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2DA3BC21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F737B54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C4EF69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C56FE1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05E55C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1E0E8226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536DB239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D750D09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E82045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CEC3639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CE8F54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1016BD6D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6CCE3031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25B1451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B273892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AB22E6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0AA041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156C0A27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492A7C4E" w14:textId="77777777" w:rsidTr="008E3397">
        <w:trPr>
          <w:trHeight w:val="325"/>
        </w:trPr>
        <w:tc>
          <w:tcPr>
            <w:tcW w:w="4384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D1BABB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207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99780E4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6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4389CDE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049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AE6DC0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40" w:type="dxa"/>
            <w:vAlign w:val="center"/>
          </w:tcPr>
          <w:p w14:paraId="459390E5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</w:tbl>
    <w:p w14:paraId="7DEF9160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6AA9164B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eastAsia="Calibri"/>
          <w:color w:val="082A75"/>
          <w:szCs w:val="28"/>
        </w:rPr>
      </w:pPr>
      <w:bookmarkStart w:id="4" w:name="_heading=h.tyjcwt" w:colFirst="0" w:colLast="0"/>
      <w:bookmarkEnd w:id="4"/>
    </w:p>
    <w:p w14:paraId="73C9365A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tbl>
      <w:tblPr>
        <w:tblW w:w="9264" w:type="dxa"/>
        <w:tblLayout w:type="fixed"/>
        <w:tblLook w:val="0400" w:firstRow="0" w:lastRow="0" w:firstColumn="0" w:lastColumn="0" w:noHBand="0" w:noVBand="1"/>
      </w:tblPr>
      <w:tblGrid>
        <w:gridCol w:w="4014"/>
        <w:gridCol w:w="2186"/>
        <w:gridCol w:w="1720"/>
        <w:gridCol w:w="1108"/>
        <w:gridCol w:w="236"/>
      </w:tblGrid>
      <w:tr w:rsidR="003E41AA" w14:paraId="1ED100C1" w14:textId="77777777" w:rsidTr="008E3397">
        <w:trPr>
          <w:gridAfter w:val="1"/>
          <w:wAfter w:w="45" w:type="dxa"/>
          <w:trHeight w:val="751"/>
        </w:trPr>
        <w:tc>
          <w:tcPr>
            <w:tcW w:w="9219" w:type="dxa"/>
            <w:gridSpan w:val="4"/>
            <w:vMerge w:val="restart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937053F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3CE94D3D" w14:textId="77777777" w:rsidTr="008E3397">
        <w:trPr>
          <w:trHeight w:val="751"/>
        </w:trPr>
        <w:tc>
          <w:tcPr>
            <w:tcW w:w="9219" w:type="dxa"/>
            <w:gridSpan w:val="4"/>
            <w:vMerge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316AECC" w14:textId="77777777" w:rsidR="003E41AA" w:rsidRDefault="003E41AA" w:rsidP="008E33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45" w:type="dxa"/>
            <w:vAlign w:val="center"/>
          </w:tcPr>
          <w:p w14:paraId="283CBB47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5C15C359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D44EAB6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7ED21E2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F39A5CF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19AAD5A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45" w:type="dxa"/>
            <w:vAlign w:val="center"/>
          </w:tcPr>
          <w:p w14:paraId="25F8FD2F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7607F824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9F4196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47FE534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988D2B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1093DC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5A93E012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7DE4C2A6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AC76E12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FD67F1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2D61A9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AC754D9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1C0EC693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3A673A17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C0C64E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2888D13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B98D57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142F01B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10021188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176C0741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52C5A3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18E1CB1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3EF7FE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60B87D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0366BCF7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14E3FC44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65F12F2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866889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0929E97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3DAADE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474DF605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2F46029B" w14:textId="77777777" w:rsidTr="008E3397">
        <w:trPr>
          <w:trHeight w:val="375"/>
        </w:trPr>
        <w:tc>
          <w:tcPr>
            <w:tcW w:w="410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95181C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23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6ECE7FE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7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98CCB4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13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95FFC2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45" w:type="dxa"/>
            <w:vAlign w:val="center"/>
          </w:tcPr>
          <w:p w14:paraId="025919F8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</w:tbl>
    <w:p w14:paraId="2BDEC10A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tbl>
      <w:tblPr>
        <w:tblW w:w="9900" w:type="dxa"/>
        <w:tblLayout w:type="fixed"/>
        <w:tblLook w:val="0400" w:firstRow="0" w:lastRow="0" w:firstColumn="0" w:lastColumn="0" w:noHBand="0" w:noVBand="1"/>
      </w:tblPr>
      <w:tblGrid>
        <w:gridCol w:w="4083"/>
        <w:gridCol w:w="2434"/>
        <w:gridCol w:w="1914"/>
        <w:gridCol w:w="1233"/>
        <w:gridCol w:w="236"/>
      </w:tblGrid>
      <w:tr w:rsidR="003E41AA" w14:paraId="73A08C23" w14:textId="77777777" w:rsidTr="008E3397">
        <w:trPr>
          <w:gridAfter w:val="1"/>
          <w:wAfter w:w="51" w:type="dxa"/>
          <w:trHeight w:val="825"/>
        </w:trPr>
        <w:tc>
          <w:tcPr>
            <w:tcW w:w="9849" w:type="dxa"/>
            <w:gridSpan w:val="4"/>
            <w:vMerge w:val="restart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BA0671D" w14:textId="77777777" w:rsidR="003E41AA" w:rsidRDefault="003E41AA" w:rsidP="008E339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52D33FEA" w14:textId="77777777" w:rsidTr="008E3397">
        <w:trPr>
          <w:trHeight w:val="825"/>
        </w:trPr>
        <w:tc>
          <w:tcPr>
            <w:tcW w:w="9849" w:type="dxa"/>
            <w:gridSpan w:val="4"/>
            <w:vMerge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12D1B4A" w14:textId="77777777" w:rsidR="003E41AA" w:rsidRDefault="003E41AA" w:rsidP="008E33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  <w:tc>
          <w:tcPr>
            <w:tcW w:w="51" w:type="dxa"/>
            <w:vAlign w:val="center"/>
          </w:tcPr>
          <w:p w14:paraId="6A7CDA65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</w:pPr>
          </w:p>
        </w:tc>
      </w:tr>
      <w:tr w:rsidR="003E41AA" w14:paraId="6FB7375C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47CB14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646744B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7E8134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D393157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</w:rPr>
            </w:pPr>
          </w:p>
        </w:tc>
        <w:tc>
          <w:tcPr>
            <w:tcW w:w="51" w:type="dxa"/>
            <w:vAlign w:val="center"/>
          </w:tcPr>
          <w:p w14:paraId="66268B34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49ADF1C2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2D3ACB8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D96090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FE61B61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9B52232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24ED965B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3345D5DD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1206B01" w14:textId="77777777" w:rsidR="003E41AA" w:rsidRDefault="003E41AA" w:rsidP="008E3397">
            <w:pPr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3B5E2CD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3CA995B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E6A0B73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45464159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519AE39C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92A53A8" w14:textId="77777777" w:rsidR="003E41AA" w:rsidRDefault="003E41AA" w:rsidP="008E3397">
            <w:pPr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7D81BBE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08ACF4F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E3F1A6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05E587E4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54E304FE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E1AB0D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0FEE16E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D1AEAB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CAB3956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0FC35D67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6FC69559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2443768B" w14:textId="77777777" w:rsidR="003E41AA" w:rsidRDefault="003E41AA" w:rsidP="008E3397">
            <w:pPr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B27660C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182B30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4E19DC45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512411AA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  <w:tr w:rsidR="003E41AA" w14:paraId="4E43A957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305C7B6F" w14:textId="77777777" w:rsidR="003E41AA" w:rsidRDefault="003E41AA" w:rsidP="008E3397">
            <w:pPr>
              <w:keepNext/>
              <w:spacing w:after="240" w:line="240" w:lineRule="auto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  <w:r>
              <w:rPr>
                <w:b w:val="0"/>
                <w:color w:val="000000"/>
                <w:sz w:val="36"/>
                <w:szCs w:val="36"/>
              </w:rPr>
              <w:t>MANUAL DE USUARIO (PROPIETARIO)</w:t>
            </w:r>
          </w:p>
        </w:tc>
        <w:tc>
          <w:tcPr>
            <w:tcW w:w="2481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66F80DCA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950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5535EEA0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1256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11104DB7" w14:textId="77777777" w:rsidR="003E41AA" w:rsidRDefault="003E41AA" w:rsidP="008E3397">
            <w:pPr>
              <w:jc w:val="center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</w:p>
        </w:tc>
        <w:tc>
          <w:tcPr>
            <w:tcW w:w="51" w:type="dxa"/>
            <w:vAlign w:val="center"/>
          </w:tcPr>
          <w:p w14:paraId="398213F0" w14:textId="77777777" w:rsidR="003E41AA" w:rsidRDefault="003E41AA" w:rsidP="008E3397">
            <w:pPr>
              <w:spacing w:line="240" w:lineRule="auto"/>
              <w:rPr>
                <w:rFonts w:ascii="Times New Roman" w:eastAsia="Times New Roman" w:hAnsi="Times New Roman" w:cs="Times New Roman"/>
                <w:b w:val="0"/>
                <w:color w:val="000000"/>
                <w:sz w:val="20"/>
                <w:szCs w:val="20"/>
              </w:rPr>
            </w:pPr>
          </w:p>
        </w:tc>
      </w:tr>
    </w:tbl>
    <w:p w14:paraId="14C44F91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b w:val="0"/>
          <w:color w:val="000000"/>
          <w:sz w:val="36"/>
          <w:szCs w:val="36"/>
        </w:rPr>
        <w:t>CREACIÓN</w:t>
      </w:r>
      <w:r>
        <w:rPr>
          <w:rFonts w:ascii="Calibri" w:eastAsia="Calibri" w:hAnsi="Calibri" w:cs="Calibri"/>
          <w:b w:val="0"/>
          <w:color w:val="000000"/>
          <w:sz w:val="36"/>
          <w:szCs w:val="36"/>
        </w:rPr>
        <w:t xml:space="preserve"> DE </w:t>
      </w:r>
      <w:r>
        <w:rPr>
          <w:b w:val="0"/>
          <w:color w:val="000000"/>
          <w:sz w:val="36"/>
          <w:szCs w:val="36"/>
        </w:rPr>
        <w:t>CUENTA (Usuario propietario)</w:t>
      </w: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69941E70" wp14:editId="72608D18">
            <wp:extent cx="5412430" cy="3993533"/>
            <wp:effectExtent l="0" t="0" r="0" b="0"/>
            <wp:docPr id="616" name="image28.png" descr="https://lh4.googleusercontent.com/Jwk501E979Vhvo8GG0yP_4DY2hJJCWbPhRiCDGjAXYK7aDnFHlixuD7ex320YksOBu2IYHvXjsspRnsZytQmDQneCq8zfOAb39eMZYi9ivLt6HFK1nYlpPTVgrm6_enJiatSqZ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s://lh4.googleusercontent.com/Jwk501E979Vhvo8GG0yP_4DY2hJJCWbPhRiCDGjAXYK7aDnFHlixuD7ex320YksOBu2IYHvXjsspRnsZytQmDQneCq8zfOAb39eMZYi9ivLt6HFK1nYlpPTVgrm6_enJiatSqZY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430" cy="399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D22CD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nombre no puede estar vacío</w:t>
      </w:r>
    </w:p>
    <w:p w14:paraId="409CE3FF" w14:textId="77777777" w:rsidR="003E41AA" w:rsidRDefault="003E41AA" w:rsidP="003E41AA"/>
    <w:p w14:paraId="5DE3791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7D11CCD3" wp14:editId="2EEBA547">
            <wp:extent cx="5395606" cy="3731804"/>
            <wp:effectExtent l="0" t="0" r="0" b="0"/>
            <wp:docPr id="620" name="image36.png" descr="https://lh6.googleusercontent.com/B6PebjDKtHY5d72f5Xn1btLMvyKEyI01MCmD3HKC4mLQticSYMSOQpO66UqFlSMWmupZ83XWpDihSmrVrnKTi2YWv8q65-79KP2ep3PRR7RIdmZm-hQueHc4yuFE25vQhFEla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https://lh6.googleusercontent.com/B6PebjDKtHY5d72f5Xn1btLMvyKEyI01MCmD3HKC4mLQticSYMSOQpO66UqFlSMWmupZ83XWpDihSmrVrnKTi2YWv8q65-79KP2ep3PRR7RIdmZm-hQueHc4yuFE25vQhFElaO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606" cy="3731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93DD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apellidos no puede estar vacío</w:t>
      </w:r>
    </w:p>
    <w:p w14:paraId="49B592A8" w14:textId="77777777" w:rsidR="003E41AA" w:rsidRDefault="003E41AA" w:rsidP="003E41AA"/>
    <w:p w14:paraId="55C80A20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21305A8E" wp14:editId="570EB12F">
            <wp:extent cx="5420562" cy="3889669"/>
            <wp:effectExtent l="0" t="0" r="0" b="0"/>
            <wp:docPr id="619" name="image33.png" descr="https://lh5.googleusercontent.com/BkUeBZaQ6lAHO98kMYLoRtEOwO-kbsZhRikrNQInxV-4ewvDeKvXRYK-dSMrXXA1_ck3wqPJwZ3mj87H7sfHs4PRU3wfLDyKmDeYL2XUEtcivL5nip80HVPxRttVnj_pdPRo2K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s://lh5.googleusercontent.com/BkUeBZaQ6lAHO98kMYLoRtEOwO-kbsZhRikrNQInxV-4ewvDeKvXRYK-dSMrXXA1_ck3wqPJwZ3mj87H7sfHs4PRU3wfLDyKmDeYL2XUEtcivL5nip80HVPxRttVnj_pdPRo2KU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562" cy="3889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9585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dirección no puede estar vacío</w:t>
      </w:r>
    </w:p>
    <w:p w14:paraId="10FE34CF" w14:textId="77777777" w:rsidR="003E41AA" w:rsidRDefault="003E41AA" w:rsidP="003E41AA"/>
    <w:p w14:paraId="033C95C9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69B0295F" wp14:editId="262FFE6D">
            <wp:extent cx="5733415" cy="3895090"/>
            <wp:effectExtent l="0" t="0" r="0" b="0"/>
            <wp:docPr id="623" name="image47.png" descr="https://lh6.googleusercontent.com/oZnpnSWJySOY-WdAJov70pGerCW_FipGq_x8RpVLL1kxIg1_VtIFJ2QBFr9criQ1FyDXmAoLlxhoHB4Q2CUbo4IvqmuH9T0OhMtbsMpY95W_bQB4iUzi_8_8sSQGEZmfj5MLBw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https://lh6.googleusercontent.com/oZnpnSWJySOY-WdAJov70pGerCW_FipGq_x8RpVLL1kxIg1_VtIFJ2QBFr9criQ1FyDXmAoLlxhoHB4Q2CUbo4IvqmuH9T0OhMtbsMpY95W_bQB4iUzi_8_8sSQGEZmfj5MLBwc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5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AF66B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1A405811" wp14:editId="317F4E0E">
            <wp:extent cx="5733415" cy="4276090"/>
            <wp:effectExtent l="0" t="0" r="0" b="0"/>
            <wp:docPr id="622" name="image37.png" descr="https://lh6.googleusercontent.com/2JB-ziDE8WhIm3R8BoPrQ60fSgeOnrf3_ObfqqBBzuZHxMFUQs_oI_urlvsHaDrEuI8q38WRjzUVq1jlHFsyklvTf1hoAB2ckA3g9TJSMVPzJdXPb-RmGMYTYQeIBsRIwAuQ29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https://lh6.googleusercontent.com/2JB-ziDE8WhIm3R8BoPrQ60fSgeOnrf3_ObfqqBBzuZHxMFUQs_oI_urlvsHaDrEuI8q38WRjzUVq1jlHFsyklvTf1hoAB2ckA3g9TJSMVPzJdXPb-RmGMYTYQeIBsRIwAuQ29I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76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C3BC4" w14:textId="77777777" w:rsidR="003E41AA" w:rsidRDefault="003E41AA" w:rsidP="003E41AA"/>
    <w:p w14:paraId="4FEDB754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7BE24CAB" wp14:editId="33A4374E">
            <wp:extent cx="5733415" cy="3190240"/>
            <wp:effectExtent l="0" t="0" r="0" b="0"/>
            <wp:docPr id="624" name="image41.png" descr="https://lh5.googleusercontent.com/BGfN8JZGCz0LwF1SxN6h0Z28x1Bh8x6RR3JLXBRcI63d9g58nVNl2udfiu6Ik5LnVFdvAtiK_hZJy39nr0bEvPTRSSVA9BaRtZWizU7mRwAvUtnThwYDQOKpA7TNSlhzCQ_UEy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https://lh5.googleusercontent.com/BGfN8JZGCz0LwF1SxN6h0Z28x1Bh8x6RR3JLXBRcI63d9g58nVNl2udfiu6Ik5LnVFdvAtiK_hZJy39nr0bEvPTRSSVA9BaRtZWizU7mRwAvUtnThwYDQOKpA7TNSlhzCQ_UEy0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EE548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Después de escribir todos los campos de manera correcta, aparecerá una ventana emergente indicando que el registro se realizó exitosamente.</w:t>
      </w:r>
    </w:p>
    <w:p w14:paraId="03CEFE36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</w:pPr>
      <w:r>
        <w:rPr>
          <w:rFonts w:ascii="Calibri" w:eastAsia="Calibri" w:hAnsi="Calibri" w:cs="Calibri"/>
          <w:b w:val="0"/>
          <w:color w:val="000000"/>
          <w:sz w:val="36"/>
          <w:szCs w:val="36"/>
        </w:rPr>
        <w:t>LOGIN</w:t>
      </w:r>
      <w:r>
        <w:rPr>
          <w:rFonts w:ascii="Calibri" w:eastAsia="Calibri" w:hAnsi="Calibri" w:cs="Calibri"/>
          <w:b w:val="0"/>
          <w:color w:val="082A75"/>
          <w:sz w:val="36"/>
          <w:szCs w:val="36"/>
        </w:rPr>
        <w:br/>
      </w:r>
    </w:p>
    <w:p w14:paraId="36FB054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3DEA767D" wp14:editId="66D07A5E">
            <wp:extent cx="5733415" cy="3475990"/>
            <wp:effectExtent l="0" t="0" r="0" b="0"/>
            <wp:docPr id="629" name="image50.png" descr="https://lh4.googleusercontent.com/v5fZurPPV1VCGhNVyHN1noYflAUeyet1NJd5js2ANTA7pnJI-OR0Y8lyvHFcmKesXuUCy4WfNbnimwOKRbcjszOeJltvNZ2BN3O63XW8MTRXOlV6vCB_4fZzRmtz7u703AhBOq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https://lh4.googleusercontent.com/v5fZurPPV1VCGhNVyHN1noYflAUeyet1NJd5js2ANTA7pnJI-OR0Y8lyvHFcmKesXuUCy4WfNbnimwOKRbcjszOeJltvNZ2BN3O63XW8MTRXOlV6vCB_4fZzRmtz7u703AhBOq4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5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56BD3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Se digita un correo que no exista</w:t>
      </w:r>
    </w:p>
    <w:p w14:paraId="060655FF" w14:textId="77777777" w:rsidR="003E41AA" w:rsidRDefault="003E41AA" w:rsidP="003E41AA"/>
    <w:p w14:paraId="3C1DD108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66F343A2" wp14:editId="1D7695BD">
            <wp:extent cx="5733415" cy="2390775"/>
            <wp:effectExtent l="0" t="0" r="0" b="0"/>
            <wp:docPr id="625" name="image42.png" descr="https://lh5.googleusercontent.com/XOkTG0SjI4WlOz6ak22rdH0XsFdhU3bVhkO9sRfTvj9k4fRWWwRkTdQhb6rlec8qHTaHuSqrdKCqD0S1Q5FgXqhM-cfYPu_7tUKze5f_8qGns0KwL53OiLCj0ujHDrFkB5CZP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https://lh5.googleusercontent.com/XOkTG0SjI4WlOz6ak22rdH0XsFdhU3bVhkO9sRfTvj9k4fRWWwRkTdQhb6rlec8qHTaHuSqrdKCqD0S1Q5FgXqhM-cfYPu_7tUKze5f_8qGns0KwL53OiLCj0ujHDrFkB5CZPds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8FEFD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Aparece una ventana emergente indicando que no se puede acceder al sistema porque el correo no es correcto.</w:t>
      </w:r>
    </w:p>
    <w:p w14:paraId="2B8B1D02" w14:textId="77777777" w:rsidR="003E41AA" w:rsidRDefault="003E41AA" w:rsidP="003E41AA"/>
    <w:p w14:paraId="12E49B30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695B3F1C" wp14:editId="6C911200">
            <wp:extent cx="5733415" cy="3609340"/>
            <wp:effectExtent l="0" t="0" r="0" b="0"/>
            <wp:docPr id="627" name="image54.png" descr="https://lh3.googleusercontent.com/D0ocrLphTJiujbfnQD00Ma4_kl2KjMuGjpfumuii887di4PuZ28yYfLAL0GEiUbMFw2pdWmVcokvVhhyNfBK8G9awJl9AWI-Aja-A26OPnPEQuU3kAih1J8aCYhBoxV9d5GSQV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https://lh3.googleusercontent.com/D0ocrLphTJiujbfnQD00Ma4_kl2KjMuGjpfumuii887di4PuZ28yYfLAL0GEiUbMFw2pdWmVcokvVhhyNfBK8G9awJl9AWI-Aja-A26OPnPEQuU3kAih1J8aCYhBoxV9d5GSQVM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24286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Una vez se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de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cuenta que hay un error el sistema lo redirecciona al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login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para sí mismo volver a digitar los valores correctos.</w:t>
      </w:r>
    </w:p>
    <w:p w14:paraId="285EF076" w14:textId="77777777" w:rsidR="003E41AA" w:rsidRDefault="003E41AA" w:rsidP="003E41AA">
      <w:pPr>
        <w:spacing w:after="240"/>
      </w:pPr>
    </w:p>
    <w:p w14:paraId="5D3BBA4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146C7B5F" wp14:editId="20C5983F">
            <wp:extent cx="5733415" cy="3495040"/>
            <wp:effectExtent l="0" t="0" r="0" b="0"/>
            <wp:docPr id="630" name="image53.png" descr="https://lh3.googleusercontent.com/37gaiZXyrAuIS_vzWn11Aj__PbU3H3XA8SBQlrc5cvuiM1MGvpDArbrhUF2A4BIizZ1tPUcMe84Ri-oxyQ1vSaTaM-c3qrBGcxChH7sc2eZJ1kGibykGhpq1Cfj9WqjgVzIc_H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https://lh3.googleusercontent.com/37gaiZXyrAuIS_vzWn11Aj__PbU3H3XA8SBQlrc5cvuiM1MGvpDArbrhUF2A4BIizZ1tPUcMe84Ri-oxyQ1vSaTaM-c3qrBGcxChH7sc2eZJ1kGibykGhpq1Cfj9WqjgVzIc_HA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26B5" w14:textId="77777777" w:rsidR="003E41AA" w:rsidRDefault="003E41AA" w:rsidP="003E41AA"/>
    <w:p w14:paraId="04E7E3B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 </w:t>
      </w:r>
    </w:p>
    <w:p w14:paraId="4F16D365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se escribe el correo y la contraseña correctos</w:t>
      </w:r>
    </w:p>
    <w:p w14:paraId="39B89838" w14:textId="77777777" w:rsidR="003E41AA" w:rsidRDefault="003E41AA" w:rsidP="003E41AA">
      <w:pPr>
        <w:spacing w:after="240"/>
      </w:pPr>
    </w:p>
    <w:p w14:paraId="79B45D9A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76E6D38" wp14:editId="4260F05C">
            <wp:extent cx="5733415" cy="2581275"/>
            <wp:effectExtent l="0" t="0" r="0" b="0"/>
            <wp:docPr id="633" name="image49.png" descr="https://lh6.googleusercontent.com/sJVV_A0wxH1mFfwNhbLncnNdxgekQoSpBbVLTFBvRQIJdgJPHl0qL_BHQDjPWC1K-fftrqxt-vpwjqPUfekqzbFhcQYrUYADlrr19zRt5lIXHEz5qdMhqr2S_bLJ1qjI4VOsJu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https://lh6.googleusercontent.com/sJVV_A0wxH1mFfwNhbLncnNdxgekQoSpBbVLTFBvRQIJdgJPHl0qL_BHQDjPWC1K-fftrqxt-vpwjqPUfekqzbFhcQYrUYADlrr19zRt5lIXHEz5qdMhqr2S_bLJ1qjI4VOsJuo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7E52B" w14:textId="77777777" w:rsidR="003E41AA" w:rsidRDefault="003E41AA" w:rsidP="003E41AA">
      <w:pPr>
        <w:spacing w:after="240"/>
      </w:pPr>
    </w:p>
    <w:p w14:paraId="6D9F5EC9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Una vez se ingresan los datos correctos aparece una ventana emergente dando la bienvenida al sistema</w:t>
      </w:r>
    </w:p>
    <w:p w14:paraId="16043FC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3C0E96F8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16C2895A" w14:textId="77777777" w:rsidR="003E41AA" w:rsidRDefault="003E41AA" w:rsidP="003E41AA">
      <w:pPr>
        <w:rPr>
          <w:color w:val="000000"/>
          <w:sz w:val="32"/>
          <w:szCs w:val="32"/>
        </w:rPr>
      </w:pPr>
      <w:r>
        <w:br w:type="page"/>
      </w:r>
    </w:p>
    <w:p w14:paraId="401C12B1" w14:textId="77777777" w:rsidR="003E41AA" w:rsidRDefault="003E41AA" w:rsidP="003E41AA">
      <w:pPr>
        <w:spacing w:after="240"/>
      </w:pPr>
    </w:p>
    <w:p w14:paraId="1005F7B4" w14:textId="77777777" w:rsidR="003E41AA" w:rsidRDefault="003E41AA" w:rsidP="003E41AA">
      <w:pPr>
        <w:rPr>
          <w:color w:val="000000"/>
          <w:sz w:val="32"/>
          <w:szCs w:val="32"/>
        </w:rPr>
      </w:pPr>
      <w:r>
        <w:br w:type="page"/>
      </w:r>
    </w:p>
    <w:p w14:paraId="4FFC815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24FAD55A" w14:textId="77777777" w:rsidR="003E41AA" w:rsidRDefault="003E41AA" w:rsidP="003E41AA"/>
    <w:p w14:paraId="45D7A30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 </w:t>
      </w:r>
    </w:p>
    <w:p w14:paraId="7C9537E0" w14:textId="77777777" w:rsidR="003E41AA" w:rsidRDefault="003E41AA" w:rsidP="003E41AA">
      <w:pPr>
        <w:spacing w:after="240"/>
      </w:pPr>
      <w:r>
        <w:br/>
      </w:r>
    </w:p>
    <w:p w14:paraId="038D7667" w14:textId="77777777" w:rsidR="003E41AA" w:rsidRDefault="003E41AA" w:rsidP="003E41AA"/>
    <w:p w14:paraId="650401CA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1BF1CC4C" wp14:editId="26372F0A">
            <wp:extent cx="5733415" cy="3228340"/>
            <wp:effectExtent l="0" t="0" r="0" b="0"/>
            <wp:docPr id="601" name="image14.png" descr="https://lh3.googleusercontent.com/pLxDET80-gOEfoUGwouRaVEqoe-Rz9XooCpj9eAOuNhoveVoknv0KsNdMhFlhlRMeeMEK8nQJux_zPTieeTEsjfMy_DjA2kkZufbTywbrdajajhHd2x80oZ7MG7LW-_D7YjtND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s://lh3.googleusercontent.com/pLxDET80-gOEfoUGwouRaVEqoe-Rz9XooCpj9eAOuNhoveVoknv0KsNdMhFlhlRMeeMEK8nQJux_zPTieeTEsjfMy_DjA2kkZufbTywbrdajajhHd2x80oZ7MG7LW-_D7YjtNDM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5A14F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Usuario no puede ser nulo</w:t>
      </w:r>
    </w:p>
    <w:p w14:paraId="69CA485C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2E146BA6" wp14:editId="6072910D">
            <wp:extent cx="5733415" cy="3218815"/>
            <wp:effectExtent l="0" t="0" r="0" b="0"/>
            <wp:docPr id="603" name="image17.png" descr="https://lh5.googleusercontent.com/iPUBsIjY6QzlQyT0VijZojqqAz1gegKZNS5Eomab9IUCTkSaGN_uhX7C5PURUwG2C2OXVtRQfUmFLVPzyUAmiiaGU1WQWf0bCsrpoioj1kUnhmSiU6XLhfn0fEXrRjf7Ogljd0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https://lh5.googleusercontent.com/iPUBsIjY6QzlQyT0VijZojqqAz1gegKZNS5Eomab9IUCTkSaGN_uhX7C5PURUwG2C2OXVtRQfUmFLVPzyUAmiiaGU1WQWf0bCsrpoioj1kUnhmSiU6XLhfn0fEXrRjf7Ogljd0A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 w:val="0"/>
          <w:color w:val="000000"/>
          <w:sz w:val="22"/>
        </w:rPr>
        <w:t xml:space="preserve"> </w:t>
      </w:r>
    </w:p>
    <w:p w14:paraId="1046EA8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color w:val="000000"/>
          <w:sz w:val="22"/>
        </w:rPr>
        <w:lastRenderedPageBreak/>
        <w:t xml:space="preserve">Mensaje de error indicando que el campo Inmueble no puede ser nulo </w:t>
      </w: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26338015" wp14:editId="20C56FBC">
            <wp:extent cx="5724525" cy="3219450"/>
            <wp:effectExtent l="0" t="0" r="0" b="0"/>
            <wp:docPr id="604" name="image15.png" descr="https://lh4.googleusercontent.com/ycgzQq7dHuWB2O68rT5FiuGjBCnwPhDoXKtCu8-Wrd81KH6OtkEQAPlURBUVHSAqsrcJ27Vr4jjJtdbBhbdQBaBObwVimOrq0ASZGbnFvXr3drWz9VehxPoWiskA7Ic-vckWW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lh4.googleusercontent.com/ycgzQq7dHuWB2O68rT5FiuGjBCnwPhDoXKtCu8-Wrd81KH6OtkEQAPlURBUVHSAqsrcJ27Vr4jjJtdbBhbdQBaBObwVimOrq0ASZGbnFvXr3drWz9VehxPoWiskA7Ic-vckWWa4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F4516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Fecha Creada no puede ser nulo</w:t>
      </w:r>
    </w:p>
    <w:p w14:paraId="782A17E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15C4B6C" wp14:editId="5CC65D0D">
            <wp:extent cx="5724525" cy="3228975"/>
            <wp:effectExtent l="0" t="0" r="0" b="0"/>
            <wp:docPr id="605" name="image16.png" descr="https://lh5.googleusercontent.com/dxYFljPbV3S86wXl0y-NwAT4mawVAj6wTzRoM6IHlMvKrCXPUBxiOH7Wi5-ehJomepnICPO0M4Oce7ogWsxwCdiOEdAYAmLQdYasVAfQGhzNVx1F3BPRFYQfFnxdP-DYmFlrDA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https://lh5.googleusercontent.com/dxYFljPbV3S86wXl0y-NwAT4mawVAj6wTzRoM6IHlMvKrCXPUBxiOH7Wi5-ehJomepnICPO0M4Oce7ogWsxwCdiOEdAYAmLQdYasVAfQGhzNVx1F3BPRFYQfFnxdP-DYmFlrDAo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3307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Descripción no puede ser nulo </w:t>
      </w:r>
    </w:p>
    <w:p w14:paraId="03C70659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40ECAE5D" wp14:editId="52E9FC2D">
            <wp:extent cx="5733415" cy="3228340"/>
            <wp:effectExtent l="0" t="0" r="0" b="0"/>
            <wp:docPr id="606" name="image26.png" descr="https://lh6.googleusercontent.com/7qwfW-bJ1HLH98ul9gjxCeaiCKcab_mjJ2tqC4R8Yyp3myHh1X1mxe-5lTNvEdyymsleuj8uy524NWFcYYxedFsAFNAUlHg2zixhvsYsU5caf5nJKjx76ne868MeM7tsJxYl_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https://lh6.googleusercontent.com/7qwfW-bJ1HLH98ul9gjxCeaiCKcab_mjJ2tqC4R8Yyp3myHh1X1mxe-5lTNvEdyymsleuj8uy524NWFcYYxedFsAFNAUlHg2zixhvsYsU5caf5nJKjx76ne868MeM7tsJxYl_mA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B31E5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calificación no puede ser nulo</w:t>
      </w:r>
    </w:p>
    <w:p w14:paraId="30C5D315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757C34BE" wp14:editId="39005A87">
            <wp:extent cx="5724525" cy="3219450"/>
            <wp:effectExtent l="0" t="0" r="0" b="0"/>
            <wp:docPr id="607" name="image25.png" descr="https://lh6.googleusercontent.com/XATRqnwi9HcGUDr9Et3skBbnqvFjIEKVC_MV_hV2eEQL3uRsfSniaoYDsoYHLo9QPJbVdcZCYTmURW2htVvYtqemjky-I1x-wOH0q03OpK2iR4jDeqANLIVY9WqF2-svnbJy1h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https://lh6.googleusercontent.com/XATRqnwi9HcGUDr9Et3skBbnqvFjIEKVC_MV_hV2eEQL3uRsfSniaoYDsoYHLo9QPJbVdcZCYTmURW2htVvYtqemjky-I1x-wOH0q03OpK2iR4jDeqANLIVY9WqF2-svnbJy1h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FA05A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Después de escribir todos los campos de manera correcta, aparecerá una ventana emergente indicando que se ha registrado con éxito.</w:t>
      </w:r>
    </w:p>
    <w:p w14:paraId="13F779D6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1809B1C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</w:p>
    <w:p w14:paraId="46F4F6A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3EA65D33" w14:textId="77777777" w:rsidR="003E41AA" w:rsidRDefault="003E41AA" w:rsidP="003E41AA">
      <w:pPr>
        <w:spacing w:after="240"/>
      </w:pPr>
    </w:p>
    <w:p w14:paraId="0F5237C9" w14:textId="77777777" w:rsidR="003E41AA" w:rsidRDefault="003E41AA" w:rsidP="003E41AA">
      <w:pPr>
        <w:rPr>
          <w:color w:val="000000"/>
          <w:sz w:val="32"/>
          <w:szCs w:val="32"/>
        </w:rPr>
      </w:pPr>
      <w:r>
        <w:lastRenderedPageBreak/>
        <w:br w:type="page"/>
      </w:r>
    </w:p>
    <w:p w14:paraId="6032CDB8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eastAsia="Calibri"/>
          <w:color w:val="000000"/>
          <w:sz w:val="36"/>
          <w:szCs w:val="36"/>
        </w:rPr>
      </w:pPr>
      <w:bookmarkStart w:id="5" w:name="_heading=h.35nkun2" w:colFirst="0" w:colLast="0"/>
      <w:bookmarkEnd w:id="5"/>
      <w:r>
        <w:rPr>
          <w:rFonts w:ascii="Calibri" w:eastAsia="Calibri" w:hAnsi="Calibri" w:cs="Calibri"/>
          <w:color w:val="000000"/>
          <w:sz w:val="36"/>
          <w:szCs w:val="36"/>
        </w:rPr>
        <w:lastRenderedPageBreak/>
        <w:t>CREACIÓN DE TIPO DE INMUEBLE</w:t>
      </w:r>
    </w:p>
    <w:p w14:paraId="180AF26C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1155CC"/>
          <w:sz w:val="22"/>
        </w:rPr>
        <w:drawing>
          <wp:inline distT="0" distB="0" distL="0" distR="0" wp14:anchorId="5D9DD079" wp14:editId="0A538D39">
            <wp:extent cx="5734050" cy="3705225"/>
            <wp:effectExtent l="0" t="0" r="0" b="0"/>
            <wp:docPr id="587" name="image8.png" descr="https://lh5.googleusercontent.com/Cp70d8_O0ha6zE1HNzRdWhMOZe7EbQ_1qtYOvHA9pi6fL0bi7oH50Wg377UAwb7GNY_z7L-5egQZamdOXInRxtnwf3hiLp9GCzXXt_HoAStLtDBa-P6jkeBfpYDPr_wSfkCsP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https://lh5.googleusercontent.com/Cp70d8_O0ha6zE1HNzRdWhMOZe7EbQ_1qtYOvHA9pi6fL0bi7oH50Wg377UAwb7GNY_z7L-5egQZamdOXInRxtnwf3hiLp9GCzXXt_HoAStLtDBa-P6jkeBfpYDPr_wSfkCsPn8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2E64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Esta es la ventana principal para registrar un tipo de inmueble</w:t>
      </w:r>
    </w:p>
    <w:p w14:paraId="454867B0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1155CC"/>
          <w:sz w:val="22"/>
        </w:rPr>
        <w:drawing>
          <wp:inline distT="0" distB="0" distL="0" distR="0" wp14:anchorId="425D8053" wp14:editId="1810C7F9">
            <wp:extent cx="5734050" cy="3695700"/>
            <wp:effectExtent l="0" t="0" r="0" b="0"/>
            <wp:docPr id="588" name="image2.png" descr="https://lh5.googleusercontent.com/pvuoSoHDwabvcSi7nsLtmTJ9vy96zhfYrWPEzxG0ehRk8FEj0TqUu8-XiQm8W5apdj0-Y6AsJ9xohnE767zQDJortfieIw_rCXjqBZCdwLKx682fEUUxihG7wv1ohPxWhC56H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lh5.googleusercontent.com/pvuoSoHDwabvcSi7nsLtmTJ9vy96zhfYrWPEzxG0ehRk8FEj0TqUu8-XiQm8W5apdj0-Y6AsJ9xohnE767zQDJortfieIw_rCXjqBZCdwLKx682fEUUxihG7wv1ohPxWhC56HDA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1155CC"/>
          <w:sz w:val="22"/>
        </w:rPr>
        <w:t> </w:t>
      </w:r>
    </w:p>
    <w:p w14:paraId="05BEB29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Si no se ingresa un valor aparecerá una ventana emergente diciendo que el campo no puede ser nulo.</w:t>
      </w:r>
    </w:p>
    <w:p w14:paraId="7FD5202A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1155CC"/>
          <w:sz w:val="22"/>
        </w:rPr>
        <w:lastRenderedPageBreak/>
        <w:drawing>
          <wp:inline distT="0" distB="0" distL="0" distR="0" wp14:anchorId="56D44A70" wp14:editId="29388042">
            <wp:extent cx="5734050" cy="3733800"/>
            <wp:effectExtent l="0" t="0" r="0" b="0"/>
            <wp:docPr id="589" name="image6.png" descr="https://lh3.googleusercontent.com/CdrEl54FXeFSUOr_0nOEFeG6FFjYglck2Gg1T5KrCWp_cwiDX7RaOSUjJTd1x2ZdewLynlJyei_c3DhFZsYrUZXyCw5cHGQbLhquZS1AjT_RAgVmQUkhH9mCJktqggzRQYAyC_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lh3.googleusercontent.com/CdrEl54FXeFSUOr_0nOEFeG6FFjYglck2Gg1T5KrCWp_cwiDX7RaOSUjJTd1x2ZdewLynlJyei_c3DhFZsYrUZXyCw5cHGQbLhquZS1AjT_RAgVmQUkhH9mCJktqggzRQYAyC_4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F401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Escribimos el tipo de inmueble y le damos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click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en registrar.</w:t>
      </w:r>
    </w:p>
    <w:p w14:paraId="668090DE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1155CC"/>
          <w:sz w:val="22"/>
        </w:rPr>
        <w:drawing>
          <wp:inline distT="0" distB="0" distL="0" distR="0" wp14:anchorId="779D2815" wp14:editId="6317B21A">
            <wp:extent cx="3495675" cy="2152650"/>
            <wp:effectExtent l="0" t="0" r="0" b="0"/>
            <wp:docPr id="590" name="image4.png" descr="https://lh6.googleusercontent.com/d8kQQgCtJ9Wp8BgIS1ZkKqhHCMUDZdji7gOcQzVwneFg6bt8kPk-EBHsuISkQvi97eH5dh2da9WB7Hiq77BhdhqNzzgF2qqGH9AU0Pirsuu75xHXXG0dR-Pn5fhzXSrmHK9vv0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lh6.googleusercontent.com/d8kQQgCtJ9Wp8BgIS1ZkKqhHCMUDZdji7gOcQzVwneFg6bt8kPk-EBHsuISkQvi97eH5dh2da9WB7Hiq77BhdhqNzzgF2qqGH9AU0Pirsuu75xHXXG0dR-Pn5fhzXSrmHK9vv0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291ED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Aparecerá un aviso donde se evidencia que el tipo de inmueble ha sido registrado.</w:t>
      </w:r>
    </w:p>
    <w:p w14:paraId="2DE525EA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4AEC3C60" w14:textId="77777777" w:rsidR="003E41AA" w:rsidRDefault="003E41AA" w:rsidP="003E41AA">
      <w:pPr>
        <w:spacing w:after="200"/>
        <w:rPr>
          <w:rFonts w:ascii="Arial" w:eastAsia="Arial" w:hAnsi="Arial" w:cs="Arial"/>
          <w:b w:val="0"/>
          <w:color w:val="000000"/>
          <w:sz w:val="22"/>
        </w:rPr>
      </w:pPr>
    </w:p>
    <w:p w14:paraId="63D51BD2" w14:textId="77777777" w:rsidR="003E41AA" w:rsidRDefault="003E41AA" w:rsidP="003E41AA">
      <w:pPr>
        <w:spacing w:after="200"/>
        <w:rPr>
          <w:rFonts w:ascii="Arial" w:eastAsia="Arial" w:hAnsi="Arial" w:cs="Arial"/>
          <w:b w:val="0"/>
          <w:color w:val="000000"/>
          <w:sz w:val="22"/>
        </w:rPr>
      </w:pPr>
    </w:p>
    <w:p w14:paraId="0199252E" w14:textId="77777777" w:rsidR="003E41AA" w:rsidRDefault="003E41AA" w:rsidP="003E41AA">
      <w:pPr>
        <w:spacing w:after="200"/>
        <w:rPr>
          <w:rFonts w:ascii="Arial" w:eastAsia="Arial" w:hAnsi="Arial" w:cs="Arial"/>
          <w:b w:val="0"/>
          <w:color w:val="000000"/>
          <w:sz w:val="22"/>
        </w:rPr>
      </w:pPr>
    </w:p>
    <w:p w14:paraId="6B33F9AD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bookmarkStart w:id="6" w:name="_heading=h.1ksv4uv" w:colFirst="0" w:colLast="0"/>
      <w:bookmarkEnd w:id="6"/>
    </w:p>
    <w:p w14:paraId="43FE42E2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eastAsia="Calibri"/>
          <w:b w:val="0"/>
          <w:color w:val="082A75"/>
          <w:sz w:val="36"/>
          <w:szCs w:val="36"/>
        </w:rPr>
      </w:pPr>
      <w:bookmarkStart w:id="7" w:name="_heading=h.uiah5dcmxx83" w:colFirst="0" w:colLast="0"/>
      <w:bookmarkEnd w:id="7"/>
      <w:r>
        <w:rPr>
          <w:rFonts w:ascii="Calibri" w:eastAsia="Calibri" w:hAnsi="Calibri" w:cs="Calibri"/>
          <w:color w:val="000000"/>
          <w:sz w:val="36"/>
          <w:szCs w:val="36"/>
        </w:rPr>
        <w:t>CREACIÓN DE SOLICITUD</w:t>
      </w:r>
    </w:p>
    <w:p w14:paraId="0C589FD0" w14:textId="77777777" w:rsidR="003E41AA" w:rsidRDefault="003E41AA" w:rsidP="003E41AA"/>
    <w:p w14:paraId="3EF79B85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1F186EAE" wp14:editId="075ADDE2">
            <wp:extent cx="6371590" cy="3542665"/>
            <wp:effectExtent l="0" t="0" r="0" b="0"/>
            <wp:docPr id="591" name="image5.png" descr="https://lh5.googleusercontent.com/WmfiTF-08K0Ug-7D_2KyBQ4Jt0VPxvpyGaVaZxMhit6lGQwwHVRSE4erXLSItQe5eKbG7MwOvLCf7IadPgFtz_dgKY_4K3df8Vlc_uebA0tEYoUSoxE51Mxsf67wO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https://lh5.googleusercontent.com/WmfiTF-08K0Ug-7D_2KyBQ4Jt0VPxvpyGaVaZxMhit6lGQwwHVRSE4erXLSItQe5eKbG7MwOvLCf7IadPgFtz_dgKY_4K3df8Vlc_uebA0tEYoUSoxE51Mxsf67wOQ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42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168E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Esta es la ventana principal para registrar una solicitud de inmueble.</w:t>
      </w:r>
    </w:p>
    <w:p w14:paraId="366C2C3D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82A75"/>
          <w:szCs w:val="28"/>
        </w:rPr>
        <w:br/>
      </w:r>
      <w:r>
        <w:rPr>
          <w:rFonts w:ascii="Calibri" w:eastAsia="Calibri" w:hAnsi="Calibri" w:cs="Calibri"/>
          <w:color w:val="082A75"/>
          <w:szCs w:val="28"/>
        </w:rPr>
        <w:br/>
      </w:r>
      <w:r>
        <w:rPr>
          <w:rFonts w:ascii="Calibri" w:eastAsia="Calibri" w:hAnsi="Calibri" w:cs="Calibri"/>
          <w:color w:val="082A75"/>
          <w:szCs w:val="28"/>
        </w:rPr>
        <w:br/>
      </w:r>
    </w:p>
    <w:p w14:paraId="6EE9F42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43FEE451" wp14:editId="2489E0A1">
            <wp:extent cx="6371590" cy="3495040"/>
            <wp:effectExtent l="0" t="0" r="0" b="0"/>
            <wp:docPr id="592" name="image3.png" descr="https://lh5.googleusercontent.com/h-GSCB8PA91jseTxXp0k7JHWiOHgFNWS3WLoFBLxtF48GzmEeAchPwRxym7HcqD0UTO5A4pbTrx5QasEqU_sEOtPDWGt3Q5fKBswTsxiz6MuZsxAHtL9mIj-ETLnU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s://lh5.googleusercontent.com/h-GSCB8PA91jseTxXp0k7JHWiOHgFNWS3WLoFBLxtF48GzmEeAchPwRxym7HcqD0UTO5A4pbTrx5QasEqU_sEOtPDWGt3Q5fKBswTsxiz6MuZsxAHtL9mIj-ETLnUQ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9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86DC3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Si no se ingresa un valor aparecerá una ventana emergente diciendo que el campo no puede ser nulo.</w:t>
      </w:r>
    </w:p>
    <w:p w14:paraId="15A79368" w14:textId="77777777" w:rsidR="003E41AA" w:rsidRDefault="003E41AA" w:rsidP="003E41AA"/>
    <w:p w14:paraId="58CEADC8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87B34DD" wp14:editId="09A7DADB">
            <wp:extent cx="6371590" cy="3475990"/>
            <wp:effectExtent l="0" t="0" r="0" b="0"/>
            <wp:docPr id="593" name="image11.png" descr="https://lh4.googleusercontent.com/TyJDTgIfdMi5PnIDyroeXCjkxcH7a3ATu_LtmBwCLmFLVlKrTBMyXwFSR0yOkPln_7TAD1v7T9UULqaJGxd03Dl_epaTBj6PLtRVIfnkXG-SM3VfSDxv4A93MAiDg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https://lh4.googleusercontent.com/TyJDTgIfdMi5PnIDyroeXCjkxcH7a3ATu_LtmBwCLmFLVlKrTBMyXwFSR0yOkPln_7TAD1v7T9UULqaJGxd03Dl_epaTBj6PLtRVIfnkXG-SM3VfSDxv4A93MAiDgQ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475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DC9EB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Escribimos el </w:t>
      </w:r>
      <w:proofErr w:type="gramStart"/>
      <w:r>
        <w:rPr>
          <w:rFonts w:ascii="Arial" w:eastAsia="Arial" w:hAnsi="Arial" w:cs="Arial"/>
          <w:b w:val="0"/>
          <w:color w:val="000000"/>
          <w:sz w:val="22"/>
        </w:rPr>
        <w:t>estado  y</w:t>
      </w:r>
      <w:proofErr w:type="gramEnd"/>
      <w:r>
        <w:rPr>
          <w:rFonts w:ascii="Arial" w:eastAsia="Arial" w:hAnsi="Arial" w:cs="Arial"/>
          <w:b w:val="0"/>
          <w:color w:val="000000"/>
          <w:sz w:val="22"/>
        </w:rPr>
        <w:t xml:space="preserve"> le damos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click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en registrar solicitud.</w:t>
      </w:r>
    </w:p>
    <w:p w14:paraId="3C68044E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0783AB80" wp14:editId="6156F9DB">
            <wp:extent cx="5943600" cy="2628900"/>
            <wp:effectExtent l="0" t="0" r="0" b="0"/>
            <wp:docPr id="595" name="image1.png" descr="https://lh3.googleusercontent.com/8fyuwm2VeHboje_9E9_WkvcAc7Uy_5cKvEETnhStUbjtfhqw511tO-OAZlcpXCHO_ZjMrdaxtZvQGYsfk6llCjUDpyKmZHc8wN04Cb_EOBIOZWTlNsSudT7Be1pwM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3.googleusercontent.com/8fyuwm2VeHboje_9E9_WkvcAc7Uy_5cKvEETnhStUbjtfhqw511tO-OAZlcpXCHO_ZjMrdaxtZvQGYsfk6llCjUDpyKmZHc8wN04Cb_EOBIOZWTlNsSudT7Be1pwMQ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9E632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Aparecerá un aviso donde se evidencia que la solicitud del inmueble ha sido registrada.</w:t>
      </w:r>
    </w:p>
    <w:p w14:paraId="4880FF6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17D2FA59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13DAD957" w14:textId="77777777" w:rsidR="003E41AA" w:rsidRDefault="003E41AA" w:rsidP="003E41AA"/>
    <w:p w14:paraId="4DD08A23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32"/>
          <w:szCs w:val="32"/>
        </w:rPr>
      </w:pPr>
    </w:p>
    <w:p w14:paraId="54504F02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360" w:after="120" w:line="240" w:lineRule="auto"/>
        <w:rPr>
          <w:rFonts w:ascii="Arial" w:eastAsia="Arial" w:hAnsi="Arial" w:cs="Arial"/>
          <w:b w:val="0"/>
          <w:color w:val="000000"/>
          <w:sz w:val="32"/>
          <w:szCs w:val="32"/>
        </w:rPr>
      </w:pPr>
      <w:bookmarkStart w:id="8" w:name="_heading=h.44sinio" w:colFirst="0" w:colLast="0"/>
      <w:bookmarkEnd w:id="8"/>
    </w:p>
    <w:p w14:paraId="27F3E7F4" w14:textId="77777777" w:rsidR="003E41AA" w:rsidRDefault="003E41AA" w:rsidP="003E41AA">
      <w:pPr>
        <w:keepNext/>
        <w:pBdr>
          <w:top w:val="nil"/>
          <w:left w:val="nil"/>
          <w:bottom w:val="nil"/>
          <w:right w:val="nil"/>
          <w:between w:val="nil"/>
        </w:pBdr>
        <w:spacing w:before="360" w:after="120" w:line="240" w:lineRule="auto"/>
        <w:rPr>
          <w:rFonts w:eastAsia="Calibri"/>
          <w:b w:val="0"/>
          <w:color w:val="082A75"/>
          <w:sz w:val="36"/>
          <w:szCs w:val="36"/>
        </w:rPr>
      </w:pPr>
      <w:bookmarkStart w:id="9" w:name="_heading=h.4s0y17q539te" w:colFirst="0" w:colLast="0"/>
      <w:bookmarkEnd w:id="9"/>
      <w:r>
        <w:rPr>
          <w:rFonts w:ascii="Arial" w:eastAsia="Arial" w:hAnsi="Arial" w:cs="Arial"/>
          <w:b w:val="0"/>
          <w:color w:val="000000"/>
          <w:sz w:val="32"/>
          <w:szCs w:val="32"/>
        </w:rPr>
        <w:t>CREACIÓN DE MUNICIPIOS </w:t>
      </w:r>
    </w:p>
    <w:p w14:paraId="53164884" w14:textId="77777777" w:rsidR="003E41AA" w:rsidRDefault="003E41AA" w:rsidP="003E41AA">
      <w:pPr>
        <w:spacing w:after="240"/>
      </w:pPr>
      <w:bookmarkStart w:id="10" w:name="_heading=h.2jxsxqh" w:colFirst="0" w:colLast="0"/>
      <w:bookmarkEnd w:id="10"/>
      <w:r>
        <w:rPr>
          <w:rFonts w:ascii="Arial" w:eastAsia="Arial" w:hAnsi="Arial" w:cs="Arial"/>
          <w:noProof/>
          <w:color w:val="000000"/>
          <w:sz w:val="22"/>
        </w:rPr>
        <w:drawing>
          <wp:inline distT="0" distB="0" distL="0" distR="0" wp14:anchorId="60BC34C7" wp14:editId="2F41978D">
            <wp:extent cx="5733415" cy="4218940"/>
            <wp:effectExtent l="0" t="0" r="0" b="0"/>
            <wp:docPr id="628" name="image44.png" descr="https://lh5.googleusercontent.com/aQe6tTvEX2RfBK3OSApd85_rpZ2Q4J9Gb4ZAw7curFUA-UrGiZstSwPLGzI_DXqRk2Ve4bfrT-oMSpayX-9P-Sq6P5qXYcRxIpddahtL6_ym6_fN95mne6GMZh_h4t4VR8hTfu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https://lh5.googleusercontent.com/aQe6tTvEX2RfBK3OSApd85_rpZ2Q4J9Gb4ZAw7curFUA-UrGiZstSwPLGzI_DXqRk2Ve4bfrT-oMSpayX-9P-Sq6P5qXYcRxIpddahtL6_ym6_fN95mne6GMZh_h4t4VR8hTfuY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1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8D7BB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El formulario de municipios donde podremos seleccionar el departamento y escribir el municipio</w:t>
      </w:r>
    </w:p>
    <w:p w14:paraId="37A8EA5D" w14:textId="77777777" w:rsidR="003E41AA" w:rsidRDefault="003E41AA" w:rsidP="003E41AA">
      <w:pPr>
        <w:spacing w:after="240"/>
      </w:pPr>
      <w:r>
        <w:br/>
      </w:r>
      <w:r>
        <w:br/>
      </w:r>
    </w:p>
    <w:p w14:paraId="6633CBEC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025FCD39" wp14:editId="3050C4BF">
            <wp:extent cx="5733415" cy="1990725"/>
            <wp:effectExtent l="0" t="0" r="0" b="0"/>
            <wp:docPr id="631" name="image43.png" descr="https://lh4.googleusercontent.com/OsISuF_CmIYyo3wodNtQFxNTH4ZxpEXd5Aijb8k6sbxuXJyP8GPOPt-Q3BvMfuuQo_qbm4gvTNMTPO043vzARhLPCDnAjWAZfC32foMXjxVJB8Ln91G5jh9vyCHECNkQCmESV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https://lh4.googleusercontent.com/OsISuF_CmIYyo3wodNtQFxNTH4ZxpEXd5Aijb8k6sbxuXJyP8GPOPt-Q3BvMfuuQo_qbm4gvTNMTPO043vzARhLPCDnAjWAZfC32foMXjxVJB8Ln91G5jh9vyCHECNkQCmESVL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30A47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Al presionar el botón de enviar aparecerá, el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alert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indicándonos que los datos fueron enviados de manera correcta </w:t>
      </w:r>
    </w:p>
    <w:p w14:paraId="174E3510" w14:textId="77777777" w:rsidR="003E41AA" w:rsidRDefault="003E41AA" w:rsidP="003E41AA">
      <w:pPr>
        <w:spacing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lastRenderedPageBreak/>
        <w:br/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  <w:br/>
      </w:r>
    </w:p>
    <w:p w14:paraId="2E56769D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32"/>
          <w:szCs w:val="32"/>
        </w:rPr>
        <w:t>CREACIÓN DE ACTIVIDADES </w:t>
      </w:r>
    </w:p>
    <w:p w14:paraId="461129AB" w14:textId="77777777" w:rsidR="003E41AA" w:rsidRDefault="003E41AA" w:rsidP="003E41A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2598A058" wp14:editId="6B4C08FD">
            <wp:extent cx="5733415" cy="3199765"/>
            <wp:effectExtent l="0" t="0" r="0" b="0"/>
            <wp:docPr id="636" name="image61.png" descr="https://lh6.googleusercontent.com/8A9IAKQlukRBn_dac8IO1f8F-H2hWliGsoUP8baSp9YWN46ktbIb3iB-p6xzIWeXCJ0For1Iw64idcIP-eowgW4azIF6ZKQvxtKmR4o42pF4Vh-Aw25JjWwu01q8E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https://lh6.googleusercontent.com/8A9IAKQlukRBn_dac8IO1f8F-H2hWliGsoUP8baSp9YWN46ktbIb3iB-p6xzIWeXCJ0For1Iw64idcIP-eowgW4azIF6ZKQvxtKmR4o42pF4Vh-Aw25JjWwu01q8EQ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86DA6" w14:textId="77777777" w:rsidR="003E41AA" w:rsidRDefault="003E41AA" w:rsidP="003E41AA">
      <w:pPr>
        <w:spacing w:after="24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br/>
      </w:r>
      <w:r>
        <w:br/>
      </w:r>
      <w:r>
        <w:br/>
      </w:r>
      <w:r>
        <w:br/>
      </w:r>
    </w:p>
    <w:tbl>
      <w:tblPr>
        <w:tblW w:w="9900" w:type="dxa"/>
        <w:tblLayout w:type="fixed"/>
        <w:tblLook w:val="0400" w:firstRow="0" w:lastRow="0" w:firstColumn="0" w:lastColumn="0" w:noHBand="0" w:noVBand="1"/>
      </w:tblPr>
      <w:tblGrid>
        <w:gridCol w:w="9900"/>
      </w:tblGrid>
      <w:tr w:rsidR="003E41AA" w14:paraId="5AE5CC97" w14:textId="77777777" w:rsidTr="008E3397">
        <w:trPr>
          <w:trHeight w:val="412"/>
        </w:trPr>
        <w:tc>
          <w:tcPr>
            <w:tcW w:w="4162" w:type="dxa"/>
            <w:tcMar>
              <w:top w:w="0" w:type="dxa"/>
              <w:left w:w="40" w:type="dxa"/>
              <w:bottom w:w="0" w:type="dxa"/>
              <w:right w:w="40" w:type="dxa"/>
            </w:tcMar>
            <w:vAlign w:val="bottom"/>
          </w:tcPr>
          <w:p w14:paraId="76133BB0" w14:textId="77777777" w:rsidR="003E41AA" w:rsidRDefault="003E41AA" w:rsidP="008E3397">
            <w:pPr>
              <w:keepNext/>
              <w:spacing w:after="240" w:line="240" w:lineRule="auto"/>
              <w:rPr>
                <w:rFonts w:ascii="Times New Roman" w:eastAsia="Times New Roman" w:hAnsi="Times New Roman" w:cs="Times New Roman"/>
                <w:color w:val="024F75"/>
                <w:sz w:val="22"/>
              </w:rPr>
            </w:pPr>
            <w:r>
              <w:rPr>
                <w:b w:val="0"/>
                <w:color w:val="000000"/>
                <w:sz w:val="36"/>
                <w:szCs w:val="36"/>
              </w:rPr>
              <w:lastRenderedPageBreak/>
              <w:t>MANUAL DE USUARIO (VIAJERO)</w:t>
            </w:r>
          </w:p>
        </w:tc>
      </w:tr>
    </w:tbl>
    <w:p w14:paraId="3CE6AE39" w14:textId="77777777" w:rsidR="003E41AA" w:rsidRDefault="003E41AA" w:rsidP="003E41AA">
      <w:pPr>
        <w:pStyle w:val="Ttulo2"/>
      </w:pPr>
      <w:bookmarkStart w:id="11" w:name="_heading=h.4d34og8" w:colFirst="0" w:colLast="0"/>
      <w:bookmarkEnd w:id="11"/>
      <w:r>
        <w:rPr>
          <w:color w:val="000000"/>
        </w:rPr>
        <w:t>CREACIÓN DE CUENTA (Usuario viajero)</w:t>
      </w:r>
      <w:r>
        <w:br/>
      </w:r>
    </w:p>
    <w:p w14:paraId="78B693B9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F01B484" wp14:editId="5F77074A">
            <wp:extent cx="5412430" cy="3993533"/>
            <wp:effectExtent l="0" t="0" r="0" b="0"/>
            <wp:docPr id="638" name="image60.png" descr="https://lh4.googleusercontent.com/Jwk501E979Vhvo8GG0yP_4DY2hJJCWbPhRiCDGjAXYK7aDnFHlixuD7ex320YksOBu2IYHvXjsspRnsZytQmDQneCq8zfOAb39eMZYi9ivLt6HFK1nYlpPTVgrm6_enJiatSqZ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https://lh4.googleusercontent.com/Jwk501E979Vhvo8GG0yP_4DY2hJJCWbPhRiCDGjAXYK7aDnFHlixuD7ex320YksOBu2IYHvXjsspRnsZytQmDQneCq8zfOAb39eMZYi9ivLt6HFK1nYlpPTVgrm6_enJiatSqZY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430" cy="399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E2A4E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nombre no puede estar vacío</w:t>
      </w:r>
    </w:p>
    <w:p w14:paraId="44B99CD2" w14:textId="77777777" w:rsidR="003E41AA" w:rsidRDefault="003E41AA" w:rsidP="003E41AA"/>
    <w:p w14:paraId="1FC1FDC1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745F8BD4" wp14:editId="10843E14">
            <wp:extent cx="5395606" cy="3731804"/>
            <wp:effectExtent l="0" t="0" r="0" b="0"/>
            <wp:docPr id="614" name="image38.png" descr="https://lh6.googleusercontent.com/B6PebjDKtHY5d72f5Xn1btLMvyKEyI01MCmD3HKC4mLQticSYMSOQpO66UqFlSMWmupZ83XWpDihSmrVrnKTi2YWv8q65-79KP2ep3PRR7RIdmZm-hQueHc4yuFE25vQhFEla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lh6.googleusercontent.com/B6PebjDKtHY5d72f5Xn1btLMvyKEyI01MCmD3HKC4mLQticSYMSOQpO66UqFlSMWmupZ83XWpDihSmrVrnKTi2YWv8q65-79KP2ep3PRR7RIdmZm-hQueHc4yuFE25vQhFElaO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606" cy="3731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0AA4E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apellidos no puede estar vacío</w:t>
      </w:r>
    </w:p>
    <w:p w14:paraId="16026055" w14:textId="77777777" w:rsidR="003E41AA" w:rsidRDefault="003E41AA" w:rsidP="003E41AA"/>
    <w:p w14:paraId="7436693A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3C4E34B2" wp14:editId="1F4869AE">
            <wp:extent cx="5420562" cy="3889669"/>
            <wp:effectExtent l="0" t="0" r="0" b="0"/>
            <wp:docPr id="584" name="image19.png" descr="https://lh5.googleusercontent.com/BkUeBZaQ6lAHO98kMYLoRtEOwO-kbsZhRikrNQInxV-4ewvDeKvXRYK-dSMrXXA1_ck3wqPJwZ3mj87H7sfHs4PRU3wfLDyKmDeYL2XUEtcivL5nip80HVPxRttVnj_pdPRo2K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https://lh5.googleusercontent.com/BkUeBZaQ6lAHO98kMYLoRtEOwO-kbsZhRikrNQInxV-4ewvDeKvXRYK-dSMrXXA1_ck3wqPJwZ3mj87H7sfHs4PRU3wfLDyKmDeYL2XUEtcivL5nip80HVPxRttVnj_pdPRo2KU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562" cy="3889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FD9CB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dirección no puede estar vacío</w:t>
      </w:r>
    </w:p>
    <w:p w14:paraId="6C03272C" w14:textId="77777777" w:rsidR="003E41AA" w:rsidRDefault="003E41AA" w:rsidP="003E41AA"/>
    <w:p w14:paraId="5002A870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380B09F5" wp14:editId="1A89DC5D">
            <wp:extent cx="5733415" cy="3895090"/>
            <wp:effectExtent l="0" t="0" r="0" b="0"/>
            <wp:docPr id="597" name="image13.png" descr="https://lh6.googleusercontent.com/oZnpnSWJySOY-WdAJov70pGerCW_FipGq_x8RpVLL1kxIg1_VtIFJ2QBFr9criQ1FyDXmAoLlxhoHB4Q2CUbo4IvqmuH9T0OhMtbsMpY95W_bQB4iUzi_8_8sSQGEZmfj5MLBw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ttps://lh6.googleusercontent.com/oZnpnSWJySOY-WdAJov70pGerCW_FipGq_x8RpVLL1kxIg1_VtIFJ2QBFr9criQ1FyDXmAoLlxhoHB4Q2CUbo4IvqmuH9T0OhMtbsMpY95W_bQB4iUzi_8_8sSQGEZmfj5MLBwc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95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4A86F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35D7A5E4" wp14:editId="2D03E7F5">
            <wp:extent cx="5733415" cy="4276090"/>
            <wp:effectExtent l="0" t="0" r="0" b="0"/>
            <wp:docPr id="634" name="image58.png" descr="https://lh6.googleusercontent.com/2JB-ziDE8WhIm3R8BoPrQ60fSgeOnrf3_ObfqqBBzuZHxMFUQs_oI_urlvsHaDrEuI8q38WRjzUVq1jlHFsyklvTf1hoAB2ckA3g9TJSMVPzJdXPb-RmGMYTYQeIBsRIwAuQ29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https://lh6.googleusercontent.com/2JB-ziDE8WhIm3R8BoPrQ60fSgeOnrf3_ObfqqBBzuZHxMFUQs_oI_urlvsHaDrEuI8q38WRjzUVq1jlHFsyklvTf1hoAB2ckA3g9TJSMVPzJdXPb-RmGMYTYQeIBsRIwAuQ29I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76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E5255" w14:textId="77777777" w:rsidR="003E41AA" w:rsidRDefault="003E41AA" w:rsidP="003E41AA"/>
    <w:p w14:paraId="726986EE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09E66A77" wp14:editId="678EFD24">
            <wp:extent cx="5733415" cy="3190240"/>
            <wp:effectExtent l="0" t="0" r="0" b="0"/>
            <wp:docPr id="618" name="image29.png" descr="https://lh5.googleusercontent.com/BGfN8JZGCz0LwF1SxN6h0Z28x1Bh8x6RR3JLXBRcI63d9g58nVNl2udfiu6Ik5LnVFdvAtiK_hZJy39nr0bEvPTRSSVA9BaRtZWizU7mRwAvUtnThwYDQOKpA7TNSlhzCQ_UEy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https://lh5.googleusercontent.com/BGfN8JZGCz0LwF1SxN6h0Z28x1Bh8x6RR3JLXBRcI63d9g58nVNl2udfiu6Ik5LnVFdvAtiK_hZJy39nr0bEvPTRSSVA9BaRtZWizU7mRwAvUtnThwYDQOKpA7TNSlhzCQ_UEy0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A42A2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Después de escribir todos los campos de manera correcta, aparecerá una ventana emergente indicando que el registro se realizó exitosamente.</w:t>
      </w:r>
    </w:p>
    <w:p w14:paraId="688B2986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3DC4F05E" w14:textId="77777777" w:rsidR="003E41AA" w:rsidRDefault="003E41AA" w:rsidP="003E41AA"/>
    <w:p w14:paraId="47461533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Se puede evidenciar que el campo queda registrado en la base de datos.</w:t>
      </w:r>
    </w:p>
    <w:p w14:paraId="66A81134" w14:textId="77777777" w:rsidR="003E41AA" w:rsidRDefault="003E41AA" w:rsidP="003E41AA"/>
    <w:p w14:paraId="58A8E343" w14:textId="77777777" w:rsidR="003E41AA" w:rsidRDefault="003E41AA" w:rsidP="003E41AA">
      <w:pPr>
        <w:pStyle w:val="Ttulo2"/>
        <w:rPr>
          <w:color w:val="000000"/>
        </w:rPr>
      </w:pPr>
    </w:p>
    <w:p w14:paraId="62236657" w14:textId="77777777" w:rsidR="003E41AA" w:rsidRDefault="003E41AA" w:rsidP="003E41AA">
      <w:pPr>
        <w:pStyle w:val="Ttulo2"/>
      </w:pPr>
      <w:bookmarkStart w:id="12" w:name="_heading=h.2s8eyo1" w:colFirst="0" w:colLast="0"/>
      <w:bookmarkEnd w:id="12"/>
      <w:r>
        <w:rPr>
          <w:color w:val="000000"/>
        </w:rPr>
        <w:t>LOGIN</w:t>
      </w:r>
      <w:r>
        <w:br/>
      </w:r>
    </w:p>
    <w:p w14:paraId="031A121E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73924AD5" wp14:editId="4E4DB7C7">
            <wp:extent cx="5733415" cy="3475990"/>
            <wp:effectExtent l="0" t="0" r="0" b="0"/>
            <wp:docPr id="621" name="image48.png" descr="https://lh4.googleusercontent.com/v5fZurPPV1VCGhNVyHN1noYflAUeyet1NJd5js2ANTA7pnJI-OR0Y8lyvHFcmKesXuUCy4WfNbnimwOKRbcjszOeJltvNZ2BN3O63XW8MTRXOlV6vCB_4fZzRmtz7u703AhBOq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https://lh4.googleusercontent.com/v5fZurPPV1VCGhNVyHN1noYflAUeyet1NJd5js2ANTA7pnJI-OR0Y8lyvHFcmKesXuUCy4WfNbnimwOKRbcjszOeJltvNZ2BN3O63XW8MTRXOlV6vCB_4fZzRmtz7u703AhBOq4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5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5BBB4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lastRenderedPageBreak/>
        <w:t>Se digita un correo que no exista</w:t>
      </w:r>
    </w:p>
    <w:p w14:paraId="1A6EA1B7" w14:textId="77777777" w:rsidR="003E41AA" w:rsidRDefault="003E41AA" w:rsidP="003E41AA"/>
    <w:p w14:paraId="213EB23D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16902470" wp14:editId="32D299AE">
            <wp:extent cx="5733415" cy="2390775"/>
            <wp:effectExtent l="0" t="0" r="0" b="0"/>
            <wp:docPr id="615" name="image39.png" descr="https://lh5.googleusercontent.com/XOkTG0SjI4WlOz6ak22rdH0XsFdhU3bVhkO9sRfTvj9k4fRWWwRkTdQhb6rlec8qHTaHuSqrdKCqD0S1Q5FgXqhM-cfYPu_7tUKze5f_8qGns0KwL53OiLCj0ujHDrFkB5CZP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https://lh5.googleusercontent.com/XOkTG0SjI4WlOz6ak22rdH0XsFdhU3bVhkO9sRfTvj9k4fRWWwRkTdQhb6rlec8qHTaHuSqrdKCqD0S1Q5FgXqhM-cfYPu_7tUKze5f_8qGns0KwL53OiLCj0ujHDrFkB5CZPds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88FF2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Aparece una ventana emergente indicando que no se puede acceder al sistema porque el correo no es correcto.</w:t>
      </w:r>
    </w:p>
    <w:p w14:paraId="63C7232F" w14:textId="77777777" w:rsidR="003E41AA" w:rsidRDefault="003E41AA" w:rsidP="003E41AA"/>
    <w:p w14:paraId="699DAE0B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45E7C81" wp14:editId="47DB47F7">
            <wp:extent cx="5733415" cy="3609340"/>
            <wp:effectExtent l="0" t="0" r="0" b="0"/>
            <wp:docPr id="637" name="image55.png" descr="https://lh3.googleusercontent.com/D0ocrLphTJiujbfnQD00Ma4_kl2KjMuGjpfumuii887di4PuZ28yYfLAL0GEiUbMFw2pdWmVcokvVhhyNfBK8G9awJl9AWI-Aja-A26OPnPEQuU3kAih1J8aCYhBoxV9d5GSQV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https://lh3.googleusercontent.com/D0ocrLphTJiujbfnQD00Ma4_kl2KjMuGjpfumuii887di4PuZ28yYfLAL0GEiUbMFw2pdWmVcokvVhhyNfBK8G9awJl9AWI-Aja-A26OPnPEQuU3kAih1J8aCYhBoxV9d5GSQVM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D262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Una vez se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de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cuenta que hay un error el sistema lo redirecciona al </w:t>
      </w:r>
      <w:proofErr w:type="spellStart"/>
      <w:r>
        <w:rPr>
          <w:rFonts w:ascii="Arial" w:eastAsia="Arial" w:hAnsi="Arial" w:cs="Arial"/>
          <w:b w:val="0"/>
          <w:color w:val="000000"/>
          <w:sz w:val="22"/>
        </w:rPr>
        <w:t>login</w:t>
      </w:r>
      <w:proofErr w:type="spellEnd"/>
      <w:r>
        <w:rPr>
          <w:rFonts w:ascii="Arial" w:eastAsia="Arial" w:hAnsi="Arial" w:cs="Arial"/>
          <w:b w:val="0"/>
          <w:color w:val="000000"/>
          <w:sz w:val="22"/>
        </w:rPr>
        <w:t xml:space="preserve"> para sí mismo volver a digitar los valores correctos.</w:t>
      </w:r>
    </w:p>
    <w:p w14:paraId="42D5D324" w14:textId="77777777" w:rsidR="003E41AA" w:rsidRDefault="003E41AA" w:rsidP="003E41AA">
      <w:pPr>
        <w:spacing w:after="240"/>
      </w:pPr>
    </w:p>
    <w:p w14:paraId="2011E83E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4264A62C" wp14:editId="2A47BEDA">
            <wp:extent cx="5733415" cy="3495040"/>
            <wp:effectExtent l="0" t="0" r="0" b="0"/>
            <wp:docPr id="600" name="image23.png" descr="https://lh3.googleusercontent.com/37gaiZXyrAuIS_vzWn11Aj__PbU3H3XA8SBQlrc5cvuiM1MGvpDArbrhUF2A4BIizZ1tPUcMe84Ri-oxyQ1vSaTaM-c3qrBGcxChH7sc2eZJ1kGibykGhpq1Cfj9WqjgVzIc_H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https://lh3.googleusercontent.com/37gaiZXyrAuIS_vzWn11Aj__PbU3H3XA8SBQlrc5cvuiM1MGvpDArbrhUF2A4BIizZ1tPUcMe84Ri-oxyQ1vSaTaM-c3qrBGcxChH7sc2eZJ1kGibykGhpq1Cfj9WqjgVzIc_HA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75608" w14:textId="77777777" w:rsidR="003E41AA" w:rsidRDefault="003E41AA" w:rsidP="003E41AA"/>
    <w:p w14:paraId="367C63FF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 </w:t>
      </w:r>
    </w:p>
    <w:p w14:paraId="5D150779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se escribe el correo y la contraseña correctos</w:t>
      </w:r>
    </w:p>
    <w:p w14:paraId="0ACCA4FF" w14:textId="77777777" w:rsidR="003E41AA" w:rsidRDefault="003E41AA" w:rsidP="003E41AA">
      <w:pPr>
        <w:spacing w:after="240"/>
      </w:pPr>
    </w:p>
    <w:p w14:paraId="67E27DA9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1D717502" wp14:editId="24A28FF7">
            <wp:extent cx="5733415" cy="2581275"/>
            <wp:effectExtent l="0" t="0" r="0" b="0"/>
            <wp:docPr id="599" name="image12.png" descr="https://lh6.googleusercontent.com/sJVV_A0wxH1mFfwNhbLncnNdxgekQoSpBbVLTFBvRQIJdgJPHl0qL_BHQDjPWC1K-fftrqxt-vpwjqPUfekqzbFhcQYrUYADlrr19zRt5lIXHEz5qdMhqr2S_bLJ1qjI4VOsJu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https://lh6.googleusercontent.com/sJVV_A0wxH1mFfwNhbLncnNdxgekQoSpBbVLTFBvRQIJdgJPHl0qL_BHQDjPWC1K-fftrqxt-vpwjqPUfekqzbFhcQYrUYADlrr19zRt5lIXHEz5qdMhqr2S_bLJ1qjI4VOsJuo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BB0FB" w14:textId="77777777" w:rsidR="003E41AA" w:rsidRDefault="003E41AA" w:rsidP="003E41AA">
      <w:pPr>
        <w:spacing w:after="240"/>
      </w:pPr>
    </w:p>
    <w:p w14:paraId="30C17F4D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Una vez se ingresan los datos correctos aparece una ventana emergente dando la bienvenida al sistema</w:t>
      </w:r>
    </w:p>
    <w:p w14:paraId="0A3D7907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0B79C017" wp14:editId="58CADF29">
            <wp:extent cx="5733415" cy="3352165"/>
            <wp:effectExtent l="0" t="0" r="0" b="0"/>
            <wp:docPr id="602" name="image18.png" descr="https://lh3.googleusercontent.com/OYNW_BLyFeI6w-eN8afW83Tz2ITQGv5x34ndgOzSTsjl2sNz5BtjQE7fp2zxP5X_wsDuPHnS3jSbKn48_Ctz_5A0w64ak-k9MfQGK--YiCsuMcYrJR_5oONb78G_cBXlxvsQnU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https://lh3.googleusercontent.com/OYNW_BLyFeI6w-eN8afW83Tz2ITQGv5x34ndgOzSTsjl2sNz5BtjQE7fp2zxP5X_wsDuPHnS3jSbKn48_Ctz_5A0w64ak-k9MfQGK--YiCsuMcYrJR_5oONb78G_cBXlxvsQnUo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8C307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Entrada al sistema.</w:t>
      </w:r>
    </w:p>
    <w:p w14:paraId="2F3EDA4E" w14:textId="77777777" w:rsidR="003E41AA" w:rsidRDefault="003E41AA" w:rsidP="003E41AA">
      <w:pPr>
        <w:spacing w:after="240"/>
      </w:pPr>
    </w:p>
    <w:p w14:paraId="1949B86E" w14:textId="77777777" w:rsidR="003E41AA" w:rsidRDefault="003E41AA" w:rsidP="003E41AA">
      <w:pPr>
        <w:rPr>
          <w:color w:val="000000"/>
          <w:sz w:val="32"/>
          <w:szCs w:val="32"/>
        </w:rPr>
      </w:pPr>
      <w:r>
        <w:br w:type="page"/>
      </w:r>
    </w:p>
    <w:p w14:paraId="3C35227D" w14:textId="77777777" w:rsidR="003E41AA" w:rsidRDefault="003E41AA" w:rsidP="003E41AA">
      <w:pPr>
        <w:spacing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</w:p>
    <w:p w14:paraId="5D78D6AC" w14:textId="77777777" w:rsidR="003E41AA" w:rsidRDefault="003E41AA" w:rsidP="003E41AA">
      <w:pPr>
        <w:rPr>
          <w:color w:val="000000"/>
          <w:sz w:val="32"/>
          <w:szCs w:val="32"/>
        </w:rPr>
      </w:pPr>
    </w:p>
    <w:p w14:paraId="7FD06656" w14:textId="77777777" w:rsidR="003E41AA" w:rsidRDefault="003E41AA" w:rsidP="003E41AA">
      <w:pPr>
        <w:rPr>
          <w:color w:val="000000"/>
          <w:sz w:val="32"/>
          <w:szCs w:val="32"/>
        </w:rPr>
      </w:pPr>
    </w:p>
    <w:p w14:paraId="78F2F9FC" w14:textId="77777777" w:rsidR="003E41AA" w:rsidRDefault="003E41AA" w:rsidP="003E41AA">
      <w:pPr>
        <w:pStyle w:val="Ttulo2"/>
      </w:pPr>
      <w:bookmarkStart w:id="13" w:name="_heading=h.26in1rg" w:colFirst="0" w:colLast="0"/>
      <w:bookmarkEnd w:id="13"/>
      <w:r>
        <w:rPr>
          <w:color w:val="000000"/>
        </w:rPr>
        <w:t>CREACIÓN DE PAGOS</w:t>
      </w:r>
    </w:p>
    <w:p w14:paraId="1C6D256C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 </w:t>
      </w: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79E0198F" wp14:editId="254171D8">
            <wp:extent cx="5657850" cy="2905125"/>
            <wp:effectExtent l="0" t="0" r="0" b="0"/>
            <wp:docPr id="586" name="image10.png" descr="https://lh5.googleusercontent.com/mTRvrJQOehZIDe_M5ODMpJdt8tWgzGjJLaa9QnNx2-meN-UJR5JMYA9Siz1GV6-sxytiKS_k87p2qYh6sOT3zJtj74L5iaH0Gsym4DeGjYuB05C28fn-6nobEeAu3gd-djGe0R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s://lh5.googleusercontent.com/mTRvrJQOehZIDe_M5ODMpJdt8tWgzGjJLaa9QnNx2-meN-UJR5JMYA9Siz1GV6-sxytiKS_k87p2qYh6sOT3zJtj74L5iaH0Gsym4DeGjYuB05C28fn-6nobEeAu3gd-djGe0Rw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 w:val="0"/>
          <w:color w:val="000000"/>
          <w:sz w:val="22"/>
        </w:rPr>
        <w:t>Mensaje de error indicando que el campo Usuario no puede ser nulo</w:t>
      </w:r>
    </w:p>
    <w:p w14:paraId="224150DD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AB93EB6" wp14:editId="0FA7C4C1">
            <wp:extent cx="5657850" cy="2733675"/>
            <wp:effectExtent l="0" t="0" r="0" b="0"/>
            <wp:docPr id="594" name="image21.png" descr="https://lh5.googleusercontent.com/A5D2eJs1V725V1W1k13mi5MZYcHGZu-1cnYUcEXw4L6w919j9cTBLACdsKVdvTQi46KCv7Q2RrSt2E3sCvLQVdk23s9QHu1EZYkWGR9L9ovWaweAV-jeb_weA1ry5S4hOJ7rdy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ttps://lh5.googleusercontent.com/A5D2eJs1V725V1W1k13mi5MZYcHGZu-1cnYUcEXw4L6w919j9cTBLACdsKVdvTQi46KCv7Q2RrSt2E3sCvLQVdk23s9QHu1EZYkWGR9L9ovWaweAV-jeb_weA1ry5S4hOJ7rdyc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803B4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Inmueble no puede ser nulo</w:t>
      </w:r>
    </w:p>
    <w:p w14:paraId="1A42ECEE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color w:val="000000"/>
          <w:sz w:val="22"/>
        </w:rPr>
        <w:lastRenderedPageBreak/>
        <w:t> </w:t>
      </w: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3233E486" wp14:editId="0BD2BC4E">
            <wp:extent cx="5648325" cy="2724150"/>
            <wp:effectExtent l="0" t="0" r="0" b="0"/>
            <wp:docPr id="611" name="image31.png" descr="https://lh3.googleusercontent.com/TIOAAx0_K_IbatnZDIq-5kaGskws5Vt4ct2ySULvIgg_hYYsLRuV2Hlv0dtYaocm4lqVFrpPp8B4NShZ3YE8EHtWIilob7x3RDBK9w4jaENFfmgIe-QYF9YsIg86OtMlL99WD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s://lh3.googleusercontent.com/TIOAAx0_K_IbatnZDIq-5kaGskws5Vt4ct2ySULvIgg_hYYsLRuV2Hlv0dtYaocm4lqVFrpPp8B4NShZ3YE8EHtWIilob7x3RDBK9w4jaENFfmgIe-QYF9YsIg86OtMlL99WDEs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82674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Monto no puede ser nulo</w:t>
      </w:r>
    </w:p>
    <w:p w14:paraId="4637E843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2E8EA4B9" wp14:editId="31522360">
            <wp:extent cx="5667375" cy="2733675"/>
            <wp:effectExtent l="0" t="0" r="0" b="0"/>
            <wp:docPr id="610" name="image34.png" descr="https://lh4.googleusercontent.com/AKdE2K53l3tOZ0Gj71nEPyFhZnCWGNI25jm1mQbGYuKZHpr9nUunbS4yIrjRjJ9AZQl7EYGdMbW6JeG8SAccZ8VavZom7SK3iExzUQ7mE9yFWQqJ0BWZWIY1dnTDYKbL5uRYv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https://lh4.googleusercontent.com/AKdE2K53l3tOZ0Gj71nEPyFhZnCWGNI25jm1mQbGYuKZHpr9nUunbS4yIrjRjJ9AZQl7EYGdMbW6JeG8SAccZ8VavZom7SK3iExzUQ7mE9yFWQqJ0BWZWIY1dnTDYKbL5uRYvL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62E0D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Fecha de pago no puede ser nulo</w:t>
      </w:r>
    </w:p>
    <w:p w14:paraId="58B18F26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3723EF5E" wp14:editId="78A2CCA6">
            <wp:extent cx="5667375" cy="2743200"/>
            <wp:effectExtent l="0" t="0" r="0" b="0"/>
            <wp:docPr id="598" name="image59.png" descr="https://lh3.googleusercontent.com/Ep-eHXg0zKn2Ymanobzq7Nn15zkKqDpV8Dr6uTvA49QAZ7p5suXfRiEScPcfocLVL7ZNarK1jVEOW1nXwNh9-4BZyL4es--IOQbNpXcTMPTEwMN7m_YQWNgYOHLh-vkxc3ubRn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https://lh3.googleusercontent.com/Ep-eHXg0zKn2Ymanobzq7Nn15zkKqDpV8Dr6uTvA49QAZ7p5suXfRiEScPcfocLVL7ZNarK1jVEOW1nXwNh9-4BZyL4es--IOQbNpXcTMPTEwMN7m_YQWNgYOHLh-vkxc3ubRnY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D8A42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fecha Pago 2 no puede ser nulo</w:t>
      </w:r>
    </w:p>
    <w:p w14:paraId="1E3DDD92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189204E7" wp14:editId="34D2CA7D">
            <wp:extent cx="5648325" cy="2638425"/>
            <wp:effectExtent l="0" t="0" r="0" b="0"/>
            <wp:docPr id="583" name="image22.png" descr="https://lh3.googleusercontent.com/Ef476QwOvyZc_LTAFg-LT9VUA7Yc_G4Cf7Sia-DutwGTNkM_EKWDWRcPbqcfLUwzCABRnVydRZKnRbwnUeFAjgLRVQM96aNmxyj4rULSuLWlGW_Nn4Pf-RGlxgUh4ugrlQTwCd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https://lh3.googleusercontent.com/Ef476QwOvyZc_LTAFg-LT9VUA7Yc_G4Cf7Sia-DutwGTNkM_EKWDWRcPbqcfLUwzCABRnVydRZKnRbwnUeFAjgLRVQM96aNmxyj4rULSuLWlGW_Nn4Pf-RGlxgUh4ugrlQTwCdM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9EA7A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Después de escribir todos los campos de manera correcta, aparecerá una ventana emergente indicando que se ha registrado con éxito.</w:t>
      </w:r>
    </w:p>
    <w:p w14:paraId="68552C40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15AEFC92" wp14:editId="751C3ABD">
            <wp:extent cx="5410200" cy="2781300"/>
            <wp:effectExtent l="0" t="0" r="0" b="0"/>
            <wp:docPr id="613" name="image35.png" descr="https://lh3.googleusercontent.com/RrY7-LlPm4j6ALoXTOC89Zk6wC6b7G4_DYktLJB3YQ4r-QWiKzyR_J6pTOt4pjluClL5yYRj58-pl_2crfdpFR2L0OXyW0m_vtRHtmw0ZK9S8sU0GPkMGr1ebVek066ooYcJxM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lh3.googleusercontent.com/RrY7-LlPm4j6ALoXTOC89Zk6wC6b7G4_DYktLJB3YQ4r-QWiKzyR_J6pTOt4pjluClL5yYRj58-pl_2crfdpFR2L0OXyW0m_vtRHtmw0ZK9S8sU0GPkMGr1ebVek066ooYcJxMU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F7C9A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Una vez le da en aceptar se redirecciona a la vista lista pagos en el cual se debe ver que efectivamente quedó el campo creado.</w:t>
      </w:r>
    </w:p>
    <w:p w14:paraId="69ABE241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 </w:t>
      </w:r>
    </w:p>
    <w:p w14:paraId="0213CE4E" w14:textId="77777777" w:rsidR="003E41AA" w:rsidRDefault="003E41AA" w:rsidP="003E41AA">
      <w:pPr>
        <w:rPr>
          <w:color w:val="000000"/>
          <w:sz w:val="32"/>
          <w:szCs w:val="32"/>
        </w:rPr>
      </w:pPr>
    </w:p>
    <w:p w14:paraId="4CDE2F06" w14:textId="77777777" w:rsidR="003E41AA" w:rsidRDefault="003E41AA" w:rsidP="003E41AA">
      <w:pPr>
        <w:pStyle w:val="Ttulo2"/>
      </w:pPr>
      <w:bookmarkStart w:id="14" w:name="_heading=h.lnxbz9" w:colFirst="0" w:colLast="0"/>
      <w:bookmarkEnd w:id="14"/>
      <w:r>
        <w:rPr>
          <w:color w:val="000000"/>
        </w:rPr>
        <w:t>CREACIÓN DE PUNTUACIONES</w:t>
      </w:r>
    </w:p>
    <w:p w14:paraId="02BEC4DD" w14:textId="77777777" w:rsidR="003E41AA" w:rsidRDefault="003E41AA" w:rsidP="003E41AA"/>
    <w:p w14:paraId="6B9307EE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57064C5C" wp14:editId="27AC4E40">
            <wp:extent cx="5733415" cy="3228340"/>
            <wp:effectExtent l="0" t="0" r="0" b="0"/>
            <wp:docPr id="632" name="image57.png" descr="https://lh3.googleusercontent.com/pLxDET80-gOEfoUGwouRaVEqoe-Rz9XooCpj9eAOuNhoveVoknv0KsNdMhFlhlRMeeMEK8nQJux_zPTieeTEsjfMy_DjA2kkZufbTywbrdajajhHd2x80oZ7MG7LW-_D7YjtND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https://lh3.googleusercontent.com/pLxDET80-gOEfoUGwouRaVEqoe-Rz9XooCpj9eAOuNhoveVoknv0KsNdMhFlhlRMeeMEK8nQJux_zPTieeTEsjfMy_DjA2kkZufbTywbrdajajhHd2x80oZ7MG7LW-_D7YjtNDM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437C5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Usuario no puede ser nulo</w:t>
      </w:r>
    </w:p>
    <w:p w14:paraId="70FC1FCF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1842A526" wp14:editId="4FC6699C">
            <wp:extent cx="5733415" cy="3218815"/>
            <wp:effectExtent l="0" t="0" r="0" b="0"/>
            <wp:docPr id="609" name="image51.png" descr="https://lh5.googleusercontent.com/iPUBsIjY6QzlQyT0VijZojqqAz1gegKZNS5Eomab9IUCTkSaGN_uhX7C5PURUwG2C2OXVtRQfUmFLVPzyUAmiiaGU1WQWf0bCsrpoioj1kUnhmSiU6XLhfn0fEXrRjf7Ogljd0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https://lh5.googleusercontent.com/iPUBsIjY6QzlQyT0VijZojqqAz1gegKZNS5Eomab9IUCTkSaGN_uhX7C5PURUwG2C2OXVtRQfUmFLVPzyUAmiiaGU1WQWf0bCsrpoioj1kUnhmSiU6XLhfn0fEXrRjf7Ogljd0A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 w:val="0"/>
          <w:color w:val="000000"/>
          <w:sz w:val="22"/>
        </w:rPr>
        <w:t xml:space="preserve"> </w:t>
      </w:r>
    </w:p>
    <w:p w14:paraId="135D3E97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color w:val="000000"/>
          <w:sz w:val="22"/>
        </w:rPr>
        <w:t xml:space="preserve">Mensaje de error indicando que el campo Inmueble no puede ser nulo </w:t>
      </w: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09CE7877" wp14:editId="50F02B32">
            <wp:extent cx="5724525" cy="3219450"/>
            <wp:effectExtent l="0" t="0" r="0" b="0"/>
            <wp:docPr id="596" name="image9.png" descr="https://lh4.googleusercontent.com/ycgzQq7dHuWB2O68rT5FiuGjBCnwPhDoXKtCu8-Wrd81KH6OtkEQAPlURBUVHSAqsrcJ27Vr4jjJtdbBhbdQBaBObwVimOrq0ASZGbnFvXr3drWz9VehxPoWiskA7Ic-vckWW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https://lh4.googleusercontent.com/ycgzQq7dHuWB2O68rT5FiuGjBCnwPhDoXKtCu8-Wrd81KH6OtkEQAPlURBUVHSAqsrcJ27Vr4jjJtdbBhbdQBaBObwVimOrq0ASZGbnFvXr3drWz9VehxPoWiskA7Ic-vckWWa4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6F11B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Fecha Creada no puede ser nulo</w:t>
      </w:r>
    </w:p>
    <w:p w14:paraId="05CC993D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28B5FF52" wp14:editId="6910C4AE">
            <wp:extent cx="5724525" cy="3228975"/>
            <wp:effectExtent l="0" t="0" r="0" b="0"/>
            <wp:docPr id="617" name="image52.png" descr="https://lh5.googleusercontent.com/dxYFljPbV3S86wXl0y-NwAT4mawVAj6wTzRoM6IHlMvKrCXPUBxiOH7Wi5-ehJomepnICPO0M4Oce7ogWsxwCdiOEdAYAmLQdYasVAfQGhzNVx1F3BPRFYQfFnxdP-DYmFlrDA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https://lh5.googleusercontent.com/dxYFljPbV3S86wXl0y-NwAT4mawVAj6wTzRoM6IHlMvKrCXPUBxiOH7Wi5-ehJomepnICPO0M4Oce7ogWsxwCdiOEdAYAmLQdYasVAfQGhzNVx1F3BPRFYQfFnxdP-DYmFlrDAo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F7987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Descripción no puede ser nulo </w:t>
      </w:r>
    </w:p>
    <w:p w14:paraId="7385E4A4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43562386" wp14:editId="5A9D9D20">
            <wp:extent cx="5733415" cy="3228340"/>
            <wp:effectExtent l="0" t="0" r="0" b="0"/>
            <wp:docPr id="608" name="image46.png" descr="https://lh6.googleusercontent.com/7qwfW-bJ1HLH98ul9gjxCeaiCKcab_mjJ2tqC4R8Yyp3myHh1X1mxe-5lTNvEdyymsleuj8uy524NWFcYYxedFsAFNAUlHg2zixhvsYsU5caf5nJKjx76ne868MeM7tsJxYl_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https://lh6.googleusercontent.com/7qwfW-bJ1HLH98ul9gjxCeaiCKcab_mjJ2tqC4R8Yyp3myHh1X1mxe-5lTNvEdyymsleuj8uy524NWFcYYxedFsAFNAUlHg2zixhvsYsU5caf5nJKjx76ne868MeM7tsJxYl_mA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1550C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Mensaje de error indicando que el campo calificación no puede ser nulo</w:t>
      </w:r>
    </w:p>
    <w:p w14:paraId="324895BC" w14:textId="77777777" w:rsidR="003E41AA" w:rsidRDefault="003E41AA" w:rsidP="003E41AA">
      <w:pPr>
        <w:spacing w:before="240" w:after="240" w:line="240" w:lineRule="auto"/>
        <w:rPr>
          <w:rFonts w:ascii="Arial" w:eastAsia="Arial" w:hAnsi="Arial" w:cs="Arial"/>
          <w:b w:val="0"/>
          <w:color w:val="000000"/>
          <w:sz w:val="22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lastRenderedPageBreak/>
        <w:drawing>
          <wp:inline distT="0" distB="0" distL="0" distR="0" wp14:anchorId="6BA1BF78" wp14:editId="373B5F8C">
            <wp:extent cx="5724525" cy="3219450"/>
            <wp:effectExtent l="0" t="0" r="0" b="0"/>
            <wp:docPr id="612" name="image27.png" descr="https://lh6.googleusercontent.com/XATRqnwi9HcGUDr9Et3skBbnqvFjIEKVC_MV_hV2eEQL3uRsfSniaoYDsoYHLo9QPJbVdcZCYTmURW2htVvYtqemjky-I1x-wOH0q03OpK2iR4jDeqANLIVY9WqF2-svnbJy1h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https://lh6.googleusercontent.com/XATRqnwi9HcGUDr9Et3skBbnqvFjIEKVC_MV_hV2eEQL3uRsfSniaoYDsoYHLo9QPJbVdcZCYTmURW2htVvYtqemjky-I1x-wOH0q03OpK2iR4jDeqANLIVY9WqF2-svnbJy1hk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52830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Después de escribir todos los campos de manera correcta, aparecerá una ventana emergente indicando que se ha registrado con éxito.</w:t>
      </w:r>
    </w:p>
    <w:p w14:paraId="4C037993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noProof/>
          <w:color w:val="000000"/>
          <w:sz w:val="22"/>
        </w:rPr>
        <w:drawing>
          <wp:inline distT="0" distB="0" distL="0" distR="0" wp14:anchorId="7BCD488F" wp14:editId="0D6599D4">
            <wp:extent cx="5379843" cy="3007942"/>
            <wp:effectExtent l="0" t="0" r="0" b="0"/>
            <wp:docPr id="585" name="image7.png" descr="https://lh3.googleusercontent.com/6GHzZ-7yIayOGjJFDxRubqpHTW0arDJrIQJEdH362BEVZxeaAz2Ske3YyUkIE7YqJM0DC1Bgjnew8AUuVGWasLEUN_O90hg3URgEb1bebK8qfAkWzJo42XeuoOImR6PjARxgNd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lh3.googleusercontent.com/6GHzZ-7yIayOGjJFDxRubqpHTW0arDJrIQJEdH362BEVZxeaAz2Ske3YyUkIE7YqJM0DC1Bgjnew8AUuVGWasLEUN_O90hg3URgEb1bebK8qfAkWzJo42XeuoOImR6PjARxgNdY"/>
                    <pic:cNvPicPr preferRelativeResize="0"/>
                  </pic:nvPicPr>
                  <pic:blipFill>
                    <a:blip r:embed="rId45"/>
                    <a:srcRect l="23425" t="22715" r="9126" b="10323"/>
                    <a:stretch>
                      <a:fillRect/>
                    </a:stretch>
                  </pic:blipFill>
                  <pic:spPr>
                    <a:xfrm>
                      <a:off x="0" y="0"/>
                      <a:ext cx="5379843" cy="3007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BE8D3" w14:textId="77777777" w:rsidR="003E41AA" w:rsidRDefault="003E41AA" w:rsidP="003E41AA">
      <w:pPr>
        <w:spacing w:before="240" w:after="240" w:line="240" w:lineRule="auto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Arial" w:eastAsia="Arial" w:hAnsi="Arial" w:cs="Arial"/>
          <w:b w:val="0"/>
          <w:color w:val="000000"/>
          <w:sz w:val="22"/>
        </w:rPr>
        <w:t>Una vez le da en aceptar se redirecciona a la vista lista puntuaciones en el cual se debe ver que efectivamente quedó el campo creado.</w:t>
      </w:r>
    </w:p>
    <w:p w14:paraId="6A63E1D1" w14:textId="2CFFBA20" w:rsidR="00D077E9" w:rsidRDefault="00D077E9">
      <w:pPr>
        <w:spacing w:after="200"/>
        <w:rPr>
          <w:noProof/>
        </w:rPr>
      </w:pPr>
    </w:p>
    <w:sectPr w:rsidR="00D077E9" w:rsidSect="00AB02A7">
      <w:headerReference w:type="default" r:id="rId46"/>
      <w:footerReference w:type="default" r:id="rId4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F366C3" w14:textId="77777777" w:rsidR="00DF788F" w:rsidRDefault="00DF788F">
      <w:r>
        <w:separator/>
      </w:r>
    </w:p>
    <w:p w14:paraId="45BA3642" w14:textId="77777777" w:rsidR="00DF788F" w:rsidRDefault="00DF788F"/>
  </w:endnote>
  <w:endnote w:type="continuationSeparator" w:id="0">
    <w:p w14:paraId="5621CC00" w14:textId="77777777" w:rsidR="00DF788F" w:rsidRDefault="00DF788F">
      <w:r>
        <w:continuationSeparator/>
      </w:r>
    </w:p>
    <w:p w14:paraId="699C0965" w14:textId="77777777" w:rsidR="00DF788F" w:rsidRDefault="00DF78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14:paraId="4A77D452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72191EC9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A02B41" w14:textId="77777777" w:rsidR="00DF788F" w:rsidRDefault="00DF788F">
      <w:r>
        <w:separator/>
      </w:r>
    </w:p>
    <w:p w14:paraId="2BA83C99" w14:textId="77777777" w:rsidR="00DF788F" w:rsidRDefault="00DF788F"/>
  </w:footnote>
  <w:footnote w:type="continuationSeparator" w:id="0">
    <w:p w14:paraId="0434DCFE" w14:textId="77777777" w:rsidR="00DF788F" w:rsidRDefault="00DF788F">
      <w:r>
        <w:continuationSeparator/>
      </w:r>
    </w:p>
    <w:p w14:paraId="7B0E9C90" w14:textId="77777777" w:rsidR="00DF788F" w:rsidRDefault="00DF78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6F543850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4B2F4418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0D014EF9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2A4711"/>
    <w:multiLevelType w:val="multilevel"/>
    <w:tmpl w:val="31B0B8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1AA"/>
    <w:rsid w:val="0002482E"/>
    <w:rsid w:val="00050324"/>
    <w:rsid w:val="000747A0"/>
    <w:rsid w:val="000A0150"/>
    <w:rsid w:val="000E63C9"/>
    <w:rsid w:val="00130E9D"/>
    <w:rsid w:val="00150A6D"/>
    <w:rsid w:val="00185B35"/>
    <w:rsid w:val="001F2BC8"/>
    <w:rsid w:val="001F5F6B"/>
    <w:rsid w:val="00243EBC"/>
    <w:rsid w:val="00246A35"/>
    <w:rsid w:val="00284348"/>
    <w:rsid w:val="002F51F5"/>
    <w:rsid w:val="00312137"/>
    <w:rsid w:val="00326CD6"/>
    <w:rsid w:val="00330359"/>
    <w:rsid w:val="0033762F"/>
    <w:rsid w:val="00360494"/>
    <w:rsid w:val="00366C7E"/>
    <w:rsid w:val="00384EA3"/>
    <w:rsid w:val="003A39A1"/>
    <w:rsid w:val="003C2191"/>
    <w:rsid w:val="003D3863"/>
    <w:rsid w:val="003E41AA"/>
    <w:rsid w:val="004110DE"/>
    <w:rsid w:val="0044085A"/>
    <w:rsid w:val="004B21A5"/>
    <w:rsid w:val="004E5FEE"/>
    <w:rsid w:val="005037F0"/>
    <w:rsid w:val="00516A86"/>
    <w:rsid w:val="005275F6"/>
    <w:rsid w:val="00572102"/>
    <w:rsid w:val="005F1BB0"/>
    <w:rsid w:val="00656C4D"/>
    <w:rsid w:val="006E5716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862FE4"/>
    <w:rsid w:val="0086389A"/>
    <w:rsid w:val="0087605E"/>
    <w:rsid w:val="008941AE"/>
    <w:rsid w:val="008B1FEE"/>
    <w:rsid w:val="00903C32"/>
    <w:rsid w:val="00916B16"/>
    <w:rsid w:val="009173B9"/>
    <w:rsid w:val="0093335D"/>
    <w:rsid w:val="0093613E"/>
    <w:rsid w:val="00943026"/>
    <w:rsid w:val="00966B81"/>
    <w:rsid w:val="00977F79"/>
    <w:rsid w:val="009C7720"/>
    <w:rsid w:val="00A23AFA"/>
    <w:rsid w:val="00A31B3E"/>
    <w:rsid w:val="00A532F3"/>
    <w:rsid w:val="00A8489E"/>
    <w:rsid w:val="00AB02A7"/>
    <w:rsid w:val="00AC29F3"/>
    <w:rsid w:val="00B231E5"/>
    <w:rsid w:val="00C02B87"/>
    <w:rsid w:val="00C4086D"/>
    <w:rsid w:val="00CA1896"/>
    <w:rsid w:val="00CB5B28"/>
    <w:rsid w:val="00CF5371"/>
    <w:rsid w:val="00D0323A"/>
    <w:rsid w:val="00D0559F"/>
    <w:rsid w:val="00D064B5"/>
    <w:rsid w:val="00D077E9"/>
    <w:rsid w:val="00D42CB7"/>
    <w:rsid w:val="00D5413D"/>
    <w:rsid w:val="00D570A9"/>
    <w:rsid w:val="00D70D02"/>
    <w:rsid w:val="00D770C7"/>
    <w:rsid w:val="00D86945"/>
    <w:rsid w:val="00D90290"/>
    <w:rsid w:val="00DC706A"/>
    <w:rsid w:val="00DD152F"/>
    <w:rsid w:val="00DE213F"/>
    <w:rsid w:val="00DF027C"/>
    <w:rsid w:val="00DF788F"/>
    <w:rsid w:val="00E00A32"/>
    <w:rsid w:val="00E22ACD"/>
    <w:rsid w:val="00E620B0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823818"/>
  <w15:docId w15:val="{273D0B69-093B-4C1E-9226-4C3354F3D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9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abob\AppData\Local\Microsoft\Office\16.0\DTS\es-ES%7bB518A890-3FD3-4FBC-B41F-A44CE3057FED%7d\%7b70235251-8E7A-4934-A485-058E149B3761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{70235251-8E7A-4934-A485-058E149B3761}tf16392850_win32</Template>
  <TotalTime>5</TotalTime>
  <Pages>37</Pages>
  <Words>1102</Words>
  <Characters>6063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 Bernal Henríquez</dc:creator>
  <cp:keywords/>
  <cp:lastModifiedBy>Gabriel Bernal Henríquez</cp:lastModifiedBy>
  <cp:revision>1</cp:revision>
  <cp:lastPrinted>2006-08-01T17:47:00Z</cp:lastPrinted>
  <dcterms:created xsi:type="dcterms:W3CDTF">2021-06-24T22:20:00Z</dcterms:created>
  <dcterms:modified xsi:type="dcterms:W3CDTF">2021-06-24T22:45:00Z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